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2FF8E8" w14:textId="07A03510" w:rsidR="00E81978" w:rsidRDefault="00C85D8F">
      <w:pPr>
        <w:pStyle w:val="SectionTitle"/>
      </w:pPr>
      <w:bookmarkStart w:id="0" w:name="_GoBack"/>
      <w:bookmarkEnd w:id="0"/>
      <w:r>
        <w:t>Summary</w:t>
      </w:r>
    </w:p>
    <w:p w14:paraId="3105BD1B" w14:textId="7B5543BF" w:rsidR="002F6830" w:rsidRDefault="00AB4818" w:rsidP="00AC5BE8">
      <w:pPr>
        <w:pStyle w:val="NoSpacing"/>
        <w:jc w:val="both"/>
      </w:pPr>
      <w:r>
        <w:t xml:space="preserve">This </w:t>
      </w:r>
      <w:r w:rsidR="00C85D8F">
        <w:t>project is about</w:t>
      </w:r>
      <w:r w:rsidR="00864DA2">
        <w:t xml:space="preserve"> the</w:t>
      </w:r>
      <w:r w:rsidR="00C85D8F">
        <w:t xml:space="preserve"> </w:t>
      </w:r>
      <w:r w:rsidR="00B34428">
        <w:t xml:space="preserve">implementation of image recognition using convolution neural networks. We make use of </w:t>
      </w:r>
      <w:r w:rsidR="00993CDB">
        <w:t>TensorFlow</w:t>
      </w:r>
      <w:r w:rsidR="00B34428">
        <w:t xml:space="preserve">, </w:t>
      </w:r>
      <w:r w:rsidR="00B34428" w:rsidRPr="00B34428">
        <w:t>Theano</w:t>
      </w:r>
      <w:r w:rsidR="00B34428">
        <w:t xml:space="preserve"> and </w:t>
      </w:r>
      <w:proofErr w:type="spellStart"/>
      <w:r w:rsidR="00B34428">
        <w:t>keras</w:t>
      </w:r>
      <w:proofErr w:type="spellEnd"/>
      <w:r w:rsidR="00B34428">
        <w:t xml:space="preserve"> deep learning libraries </w:t>
      </w:r>
      <w:r w:rsidR="00993CDB">
        <w:t xml:space="preserve">to build the convolution neural network and implement image recognition. </w:t>
      </w:r>
    </w:p>
    <w:p w14:paraId="1411703F" w14:textId="57D1A21E" w:rsidR="002F6830" w:rsidRDefault="00993CDB" w:rsidP="00AC5BE8">
      <w:pPr>
        <w:pStyle w:val="NoSpacing"/>
        <w:jc w:val="both"/>
      </w:pPr>
      <w:r>
        <w:t>We make use of Convolution, Flattening, Max pooling and Full connection to create a CNN</w:t>
      </w:r>
      <w:r w:rsidR="009727FA">
        <w:t>. In convolution</w:t>
      </w:r>
      <w:r w:rsidR="00864DA2">
        <w:t>,</w:t>
      </w:r>
      <w:r w:rsidR="009727FA">
        <w:t xml:space="preserve"> the i</w:t>
      </w:r>
      <w:r w:rsidR="009727FA" w:rsidRPr="009727FA">
        <w:t>mage is</w:t>
      </w:r>
      <w:r w:rsidR="009727FA">
        <w:t xml:space="preserve"> first</w:t>
      </w:r>
      <w:r w:rsidR="009727FA" w:rsidRPr="009727FA">
        <w:t xml:space="preserve"> converted into pixels. Then it</w:t>
      </w:r>
      <w:r w:rsidR="009727FA">
        <w:t xml:space="preserve"> is passed</w:t>
      </w:r>
      <w:r w:rsidR="009727FA" w:rsidRPr="009727FA">
        <w:t xml:space="preserve"> to feature detector and</w:t>
      </w:r>
      <w:r w:rsidR="009727FA">
        <w:t xml:space="preserve"> a</w:t>
      </w:r>
      <w:r w:rsidR="009727FA" w:rsidRPr="009727FA">
        <w:t xml:space="preserve"> feature map is generated</w:t>
      </w:r>
      <w:r w:rsidR="009727FA">
        <w:t>. We then make use of the</w:t>
      </w:r>
      <w:r w:rsidR="002A714D">
        <w:t xml:space="preserve"> </w:t>
      </w:r>
      <w:proofErr w:type="spellStart"/>
      <w:r w:rsidR="002A714D">
        <w:t>ReLu</w:t>
      </w:r>
      <w:proofErr w:type="spellEnd"/>
      <w:r w:rsidR="002A714D">
        <w:t xml:space="preserve"> Layer where</w:t>
      </w:r>
      <w:r w:rsidR="009727FA">
        <w:t xml:space="preserve"> </w:t>
      </w:r>
      <w:r w:rsidR="002A714D">
        <w:t>t</w:t>
      </w:r>
      <w:r w:rsidR="002A714D" w:rsidRPr="002A714D">
        <w:t xml:space="preserve">he </w:t>
      </w:r>
      <w:proofErr w:type="spellStart"/>
      <w:r w:rsidR="002A714D" w:rsidRPr="002A714D">
        <w:t>ReLU</w:t>
      </w:r>
      <w:proofErr w:type="spellEnd"/>
      <w:r w:rsidR="002A714D" w:rsidRPr="002A714D">
        <w:t xml:space="preserve"> function f(x)=max(</w:t>
      </w:r>
      <w:proofErr w:type="gramStart"/>
      <w:r w:rsidR="002A714D" w:rsidRPr="002A714D">
        <w:t>0,x</w:t>
      </w:r>
      <w:proofErr w:type="gramEnd"/>
      <w:r w:rsidR="002A714D" w:rsidRPr="002A714D">
        <w:t>) is applied element-wise to the output</w:t>
      </w:r>
      <w:r w:rsidR="002A714D">
        <w:t>. Flattening is used to pooling layer into an input layer of a future ANN. After which</w:t>
      </w:r>
      <w:r w:rsidR="00864DA2">
        <w:t>,</w:t>
      </w:r>
      <w:r w:rsidR="002A714D">
        <w:t xml:space="preserve"> max pooling is used which selects</w:t>
      </w:r>
      <w:r w:rsidR="002A714D" w:rsidRPr="002A714D">
        <w:t xml:space="preserve"> the max value in matrix </w:t>
      </w:r>
      <w:r w:rsidR="002A714D">
        <w:t xml:space="preserve">i.e. </w:t>
      </w:r>
      <w:r w:rsidR="002A714D" w:rsidRPr="002A714D">
        <w:t>Selecting and preserving the features</w:t>
      </w:r>
      <w:r w:rsidR="002A714D">
        <w:t>. And finally</w:t>
      </w:r>
      <w:r w:rsidR="002F6830">
        <w:t>,</w:t>
      </w:r>
      <w:r w:rsidR="002A714D">
        <w:t xml:space="preserve"> </w:t>
      </w:r>
      <w:r w:rsidR="00864DA2">
        <w:t xml:space="preserve">the </w:t>
      </w:r>
      <w:r w:rsidR="002A714D">
        <w:t>full connection is used to add a</w:t>
      </w:r>
      <w:r w:rsidR="002A714D" w:rsidRPr="002A714D">
        <w:t xml:space="preserve"> whole artificial neural network to</w:t>
      </w:r>
      <w:r w:rsidR="002A714D">
        <w:t xml:space="preserve"> a</w:t>
      </w:r>
      <w:r w:rsidR="002A714D" w:rsidRPr="002A714D">
        <w:t xml:space="preserve"> convolution neural network</w:t>
      </w:r>
      <w:r w:rsidR="002A714D">
        <w:t xml:space="preserve">. </w:t>
      </w:r>
    </w:p>
    <w:p w14:paraId="2F6C990D" w14:textId="218BCA6F" w:rsidR="00E81978" w:rsidRDefault="002A714D" w:rsidP="00AC5BE8">
      <w:pPr>
        <w:pStyle w:val="NoSpacing"/>
        <w:jc w:val="both"/>
      </w:pPr>
      <w:r>
        <w:t xml:space="preserve">The objective of the project is the distinguish cats from dogs by using the features extracted from the images in the training dataset. We then test the accuracy of our convolution network </w:t>
      </w:r>
      <w:r w:rsidR="002F6830">
        <w:t xml:space="preserve">model </w:t>
      </w:r>
      <w:r>
        <w:t>by using it on our test data.</w:t>
      </w:r>
      <w:r w:rsidR="002F6830">
        <w:t xml:space="preserve"> The model learns if it has performed an incorrect classification and then make changes in the weights or the feature detectors and runs this process at least 1000 times which helps it in learning and improving the accuracy. </w:t>
      </w:r>
    </w:p>
    <w:p w14:paraId="7438471C" w14:textId="4A6227FB" w:rsidR="00E81978" w:rsidRDefault="005D3A03" w:rsidP="00AC5BE8">
      <w:pPr>
        <w:ind w:firstLine="0"/>
        <w:jc w:val="both"/>
      </w:pPr>
      <w:r>
        <w:rPr>
          <w:rStyle w:val="Emphasis"/>
        </w:rPr>
        <w:t>Keywords</w:t>
      </w:r>
      <w:r>
        <w:t xml:space="preserve">: </w:t>
      </w:r>
      <w:r w:rsidR="003566E9">
        <w:t>[</w:t>
      </w:r>
      <w:r w:rsidR="00C113BD">
        <w:t>Neural network</w:t>
      </w:r>
      <w:r w:rsidR="003566E9">
        <w:t xml:space="preserve">, </w:t>
      </w:r>
      <w:r w:rsidR="00C113BD">
        <w:t>convolution</w:t>
      </w:r>
      <w:r w:rsidR="003566E9">
        <w:t xml:space="preserve">, </w:t>
      </w:r>
      <w:r w:rsidR="00C113BD">
        <w:t>ANN</w:t>
      </w:r>
      <w:r w:rsidR="003566E9">
        <w:t xml:space="preserve">, </w:t>
      </w:r>
      <w:r w:rsidR="00C113BD">
        <w:t>TensorFlow</w:t>
      </w:r>
      <w:r w:rsidR="003566E9">
        <w:t xml:space="preserve">, </w:t>
      </w:r>
      <w:r w:rsidR="00C113BD">
        <w:t>Max pooling</w:t>
      </w:r>
      <w:r w:rsidR="003566E9">
        <w:t xml:space="preserve">, </w:t>
      </w:r>
      <w:r w:rsidR="00C113BD">
        <w:t>image recognition</w:t>
      </w:r>
      <w:r w:rsidR="003566E9">
        <w:t xml:space="preserve">, </w:t>
      </w:r>
      <w:proofErr w:type="spellStart"/>
      <w:r w:rsidR="00C113BD">
        <w:t>ReLU</w:t>
      </w:r>
      <w:proofErr w:type="spellEnd"/>
      <w:r w:rsidR="00C113BD">
        <w:t xml:space="preserve">, Flattening, model, </w:t>
      </w:r>
      <w:proofErr w:type="spellStart"/>
      <w:r w:rsidR="00C113BD">
        <w:t>keras</w:t>
      </w:r>
      <w:proofErr w:type="spellEnd"/>
      <w:r w:rsidR="00C113BD">
        <w:t>, cats and dogs</w:t>
      </w:r>
      <w:r w:rsidR="003566E9">
        <w:t>]</w:t>
      </w:r>
    </w:p>
    <w:p w14:paraId="0DEB08E8" w14:textId="77777777" w:rsidR="003566E9" w:rsidRDefault="003566E9" w:rsidP="00AC5BE8">
      <w:pPr>
        <w:ind w:firstLine="0"/>
        <w:jc w:val="both"/>
      </w:pPr>
    </w:p>
    <w:p w14:paraId="2E0CF0A3" w14:textId="5BF4F3E8" w:rsidR="00E81978" w:rsidRDefault="008F4F87">
      <w:pPr>
        <w:pStyle w:val="SectionTitle"/>
      </w:pPr>
      <w:sdt>
        <w:sdtPr>
          <w:alias w:val="Section title:"/>
          <w:tag w:val="Section title:"/>
          <w:id w:val="984196707"/>
          <w:placeholder>
            <w:docPart w:val="6D0774BD173F4ACCAA8DEAE31FEA55C4"/>
          </w:placeholder>
          <w:showingPlcHd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CD3D49">
            <w:t>[Title Here, up to 12 Words, on One to Two Lines]</w:t>
          </w:r>
        </w:sdtContent>
      </w:sdt>
    </w:p>
    <w:p w14:paraId="130A3AD8" w14:textId="456F724E" w:rsidR="00C113BD" w:rsidRDefault="00C113BD" w:rsidP="004C1D4F">
      <w:pPr>
        <w:jc w:val="both"/>
      </w:pPr>
      <w:r>
        <w:t xml:space="preserve">We are implementing image recognition using convolution neural network. The computer utilizes machine vision technology with artificial intelligence to achieve it. </w:t>
      </w:r>
      <w:r w:rsidR="000C302C">
        <w:t xml:space="preserve">It is easy for humans to recognize objects but same task if difficult for computers. If we look at an object such as a pencil or a broken pencil, we don’t have to study it consciously to tell what it is. For a computer identifying an object is a difficult problem. Image recognition can be achieved using machine learning where it is designed to resemble the same way a human brain thinks. </w:t>
      </w:r>
    </w:p>
    <w:p w14:paraId="6B4DCF71" w14:textId="78605ACD" w:rsidR="004876F3" w:rsidRDefault="000C302C" w:rsidP="004C1D4F">
      <w:pPr>
        <w:jc w:val="both"/>
      </w:pPr>
      <w:r>
        <w:t>There has been considerable growth in deep learning due to the rapid improvements in fast information storage capacity</w:t>
      </w:r>
      <w:r w:rsidR="004876F3">
        <w:t xml:space="preserve">, increase in computation power and graphical processors. Deep learning techniques are inspired by the information processing and communication pattern </w:t>
      </w:r>
      <w:proofErr w:type="gramStart"/>
      <w:r w:rsidR="004876F3">
        <w:t>similar to</w:t>
      </w:r>
      <w:proofErr w:type="gramEnd"/>
      <w:r w:rsidR="004876F3">
        <w:t xml:space="preserve"> that of </w:t>
      </w:r>
      <w:r w:rsidR="00864DA2">
        <w:t xml:space="preserve">the </w:t>
      </w:r>
      <w:r w:rsidR="004876F3">
        <w:t xml:space="preserve">human brain. </w:t>
      </w:r>
    </w:p>
    <w:p w14:paraId="72336C77" w14:textId="4CE95499" w:rsidR="000C302C" w:rsidRDefault="004876F3" w:rsidP="004C1D4F">
      <w:pPr>
        <w:jc w:val="both"/>
      </w:pPr>
      <w:r>
        <w:t>We decided to learn more about deep learning and use it to implement a real-world problem. We will make out model train itself by looking at images of cats and dogs. Based on the features</w:t>
      </w:r>
      <w:r w:rsidR="00215886">
        <w:t xml:space="preserve"> distinctions</w:t>
      </w:r>
      <w:r>
        <w:t xml:space="preserve"> it will learn to distinguish a dog from a cat</w:t>
      </w:r>
      <w:r w:rsidR="00215886">
        <w:t xml:space="preserve">. It will get a reward for every correct guess and it will keep on optimizing the accuracy as we keep on providing it with a larger input.  </w:t>
      </w:r>
      <w:r>
        <w:t xml:space="preserve"> </w:t>
      </w:r>
    </w:p>
    <w:sdt>
      <w:sdtPr>
        <w:rPr>
          <w:rFonts w:asciiTheme="minorHAnsi" w:eastAsiaTheme="minorEastAsia" w:hAnsiTheme="minorHAnsi" w:cstheme="minorBidi"/>
        </w:rPr>
        <w:id w:val="62297111"/>
        <w:docPartObj>
          <w:docPartGallery w:val="Bibliographies"/>
          <w:docPartUnique/>
        </w:docPartObj>
      </w:sdtPr>
      <w:sdtEndPr/>
      <w:sdtContent>
        <w:p w14:paraId="44F7EBB5" w14:textId="77777777" w:rsidR="007F6B94" w:rsidRDefault="007F6B94" w:rsidP="007F6B94">
          <w:pPr>
            <w:pStyle w:val="SectionTitle"/>
            <w:rPr>
              <w:rFonts w:asciiTheme="minorHAnsi" w:eastAsiaTheme="minorEastAsia" w:hAnsiTheme="minorHAnsi" w:cstheme="minorBidi"/>
              <w:b/>
              <w:bCs/>
            </w:rPr>
          </w:pPr>
          <w:r w:rsidRPr="007F6B94">
            <w:rPr>
              <w:rFonts w:asciiTheme="minorHAnsi" w:eastAsiaTheme="minorEastAsia" w:hAnsiTheme="minorHAnsi" w:cstheme="minorBidi"/>
              <w:b/>
              <w:bCs/>
            </w:rPr>
            <w:t>Methodology and Analysis</w:t>
          </w:r>
        </w:p>
        <w:p w14:paraId="09145C89" w14:textId="28006E08" w:rsidR="004143A1" w:rsidRDefault="004A7448" w:rsidP="00633376">
          <w:pPr>
            <w:ind w:firstLine="0"/>
            <w:rPr>
              <w:rFonts w:ascii="Arial" w:hAnsi="Arial" w:cs="Arial"/>
              <w:b/>
              <w:bCs/>
              <w:color w:val="000000"/>
              <w:sz w:val="22"/>
              <w:szCs w:val="22"/>
            </w:rPr>
          </w:pPr>
          <w:r>
            <w:rPr>
              <w:rFonts w:ascii="Arial" w:hAnsi="Arial" w:cs="Arial"/>
              <w:b/>
              <w:bCs/>
              <w:color w:val="000000"/>
              <w:sz w:val="22"/>
              <w:szCs w:val="22"/>
            </w:rPr>
            <w:t xml:space="preserve"> </w:t>
          </w:r>
        </w:p>
        <w:p w14:paraId="3389E9CC" w14:textId="32E7623B" w:rsidR="004A7448" w:rsidRDefault="004A7448" w:rsidP="004A7448">
          <w:pPr>
            <w:ind w:firstLine="0"/>
            <w:rPr>
              <w:rFonts w:asciiTheme="majorHAnsi" w:hAnsiTheme="majorHAnsi" w:cstheme="majorHAnsi"/>
            </w:rPr>
          </w:pPr>
          <w:r>
            <w:rPr>
              <w:rFonts w:asciiTheme="majorHAnsi" w:hAnsiTheme="majorHAnsi" w:cstheme="majorHAnsi"/>
            </w:rPr>
            <w:t xml:space="preserve">We have the data of X observation we divide the data into X test data and X train data. The first step is convolution. A convolution is a mask or a small matrix we use it to blur, sharpen, edge detection. This is possible using convolution between a convolution matrix and an image. </w:t>
          </w:r>
        </w:p>
        <w:p w14:paraId="7ED5A6C0" w14:textId="431BF3AC" w:rsidR="004A7448" w:rsidRDefault="004A7448" w:rsidP="004A7448">
          <w:pPr>
            <w:ind w:firstLine="0"/>
            <w:rPr>
              <w:rFonts w:asciiTheme="majorHAnsi" w:hAnsiTheme="majorHAnsi" w:cstheme="majorHAnsi"/>
            </w:rPr>
          </w:pPr>
          <w:r>
            <w:rPr>
              <w:rFonts w:asciiTheme="majorHAnsi" w:hAnsiTheme="majorHAnsi" w:cstheme="majorHAnsi"/>
            </w:rPr>
            <w:t>Example:</w:t>
          </w:r>
        </w:p>
        <w:p w14:paraId="1E4B41C7" w14:textId="2A8B6F1B" w:rsidR="004A7448" w:rsidRDefault="004A7448" w:rsidP="004A7448">
          <w:pPr>
            <w:ind w:firstLine="0"/>
            <w:rPr>
              <w:rFonts w:asciiTheme="majorHAnsi" w:hAnsiTheme="majorHAnsi" w:cstheme="majorHAnsi"/>
            </w:rPr>
          </w:pPr>
          <w:r>
            <w:rPr>
              <w:rFonts w:asciiTheme="majorHAnsi" w:hAnsiTheme="majorHAnsi" w:cstheme="majorHAnsi"/>
              <w:noProof/>
            </w:rPr>
            <w:drawing>
              <wp:inline distT="0" distB="0" distL="0" distR="0" wp14:anchorId="30CAD9A3" wp14:editId="01FB8E36">
                <wp:extent cx="4701947" cy="899238"/>
                <wp:effectExtent l="0" t="0" r="3810" b="0"/>
                <wp:docPr id="2" name="Picture 2" descr="A close up of a cloc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1.PNG"/>
                        <pic:cNvPicPr/>
                      </pic:nvPicPr>
                      <pic:blipFill>
                        <a:blip r:embed="rId8">
                          <a:extLst>
                            <a:ext uri="{28A0092B-C50C-407E-A947-70E740481C1C}">
                              <a14:useLocalDpi xmlns:a14="http://schemas.microsoft.com/office/drawing/2010/main" val="0"/>
                            </a:ext>
                          </a:extLst>
                        </a:blip>
                        <a:stretch>
                          <a:fillRect/>
                        </a:stretch>
                      </pic:blipFill>
                      <pic:spPr>
                        <a:xfrm>
                          <a:off x="0" y="0"/>
                          <a:ext cx="4701947" cy="899238"/>
                        </a:xfrm>
                        <a:prstGeom prst="rect">
                          <a:avLst/>
                        </a:prstGeom>
                      </pic:spPr>
                    </pic:pic>
                  </a:graphicData>
                </a:graphic>
              </wp:inline>
            </w:drawing>
          </w:r>
        </w:p>
        <w:p w14:paraId="7F7AE86C" w14:textId="64DF40D5" w:rsidR="004A7448" w:rsidRDefault="004A7448" w:rsidP="004A7448">
          <w:pPr>
            <w:ind w:firstLine="0"/>
            <w:rPr>
              <w:rFonts w:asciiTheme="majorHAnsi" w:hAnsiTheme="majorHAnsi" w:cstheme="majorHAnsi"/>
            </w:rPr>
          </w:pPr>
          <w:r>
            <w:rPr>
              <w:rFonts w:asciiTheme="majorHAnsi" w:hAnsiTheme="majorHAnsi" w:cstheme="majorHAnsi"/>
            </w:rPr>
            <w:t xml:space="preserve">It is a process of adding each element of an image to the local neighbors which </w:t>
          </w:r>
          <w:r w:rsidR="00864DA2">
            <w:rPr>
              <w:rFonts w:asciiTheme="majorHAnsi" w:hAnsiTheme="majorHAnsi" w:cstheme="majorHAnsi"/>
            </w:rPr>
            <w:t>are</w:t>
          </w:r>
          <w:r>
            <w:rPr>
              <w:rFonts w:asciiTheme="majorHAnsi" w:hAnsiTheme="majorHAnsi" w:cstheme="majorHAnsi"/>
            </w:rPr>
            <w:t xml:space="preserve"> weighted by the kernel. </w:t>
          </w:r>
        </w:p>
        <w:p w14:paraId="49E1793E" w14:textId="25F66DC6" w:rsidR="0017419D" w:rsidRDefault="0017419D" w:rsidP="004A7448">
          <w:pPr>
            <w:ind w:firstLine="0"/>
            <w:rPr>
              <w:rFonts w:asciiTheme="majorHAnsi" w:hAnsiTheme="majorHAnsi" w:cstheme="majorHAnsi"/>
            </w:rPr>
          </w:pPr>
          <w:r>
            <w:rPr>
              <w:rFonts w:asciiTheme="majorHAnsi" w:hAnsiTheme="majorHAnsi" w:cstheme="majorHAnsi"/>
            </w:rPr>
            <w:t>Mathematically it can be represented as,</w:t>
          </w:r>
        </w:p>
        <w:p w14:paraId="79DE146D" w14:textId="0A7B3F0C" w:rsidR="0017419D" w:rsidRDefault="0017419D" w:rsidP="004A7448">
          <w:pPr>
            <w:ind w:firstLine="0"/>
            <w:rPr>
              <w:rFonts w:asciiTheme="majorHAnsi" w:hAnsiTheme="majorHAnsi" w:cstheme="majorHAnsi"/>
            </w:rPr>
          </w:pPr>
          <w:r>
            <w:rPr>
              <w:rFonts w:asciiTheme="majorHAnsi" w:hAnsiTheme="majorHAnsi" w:cstheme="majorHAnsi"/>
              <w:noProof/>
            </w:rPr>
            <w:drawing>
              <wp:inline distT="0" distB="0" distL="0" distR="0" wp14:anchorId="352E541D" wp14:editId="539AC9F9">
                <wp:extent cx="1905000" cy="69532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2.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905000" cy="695325"/>
                        </a:xfrm>
                        <a:prstGeom prst="rect">
                          <a:avLst/>
                        </a:prstGeom>
                      </pic:spPr>
                    </pic:pic>
                  </a:graphicData>
                </a:graphic>
              </wp:inline>
            </w:drawing>
          </w:r>
        </w:p>
        <w:p w14:paraId="0E95644C" w14:textId="2E781067" w:rsidR="004A7448" w:rsidRDefault="00B11F1A" w:rsidP="00B11F1A">
          <w:pPr>
            <w:ind w:firstLine="0"/>
            <w:rPr>
              <w:rFonts w:asciiTheme="majorHAnsi" w:hAnsiTheme="majorHAnsi" w:cstheme="majorHAnsi"/>
            </w:rPr>
          </w:pPr>
          <w:r>
            <w:rPr>
              <w:rFonts w:asciiTheme="majorHAnsi" w:hAnsiTheme="majorHAnsi" w:cstheme="majorHAnsi"/>
            </w:rPr>
            <w:t xml:space="preserve">We take the input image from train data; each image is represented in pixels. It is then passed to the feature detector and a feature map is generated. </w:t>
          </w:r>
        </w:p>
        <w:p w14:paraId="4F1A1596" w14:textId="455B9450" w:rsidR="00B11F1A" w:rsidRDefault="00B11F1A" w:rsidP="00B11F1A">
          <w:pPr>
            <w:ind w:firstLine="0"/>
            <w:rPr>
              <w:rFonts w:asciiTheme="majorHAnsi" w:hAnsiTheme="majorHAnsi" w:cstheme="majorHAnsi"/>
            </w:rPr>
          </w:pPr>
          <w:r w:rsidRPr="00B11F1A">
            <w:rPr>
              <w:rFonts w:asciiTheme="majorHAnsi" w:hAnsiTheme="majorHAnsi" w:cstheme="majorHAnsi"/>
              <w:noProof/>
            </w:rPr>
            <w:drawing>
              <wp:inline distT="0" distB="0" distL="0" distR="0" wp14:anchorId="291FB69C" wp14:editId="3802253E">
                <wp:extent cx="5745480" cy="1531620"/>
                <wp:effectExtent l="0" t="0" r="7620" b="0"/>
                <wp:docPr id="3" name="Picture 2" descr="A close up of a keyboard&#10;&#10;Description generated with high confidence">
                  <a:extLst xmlns:a="http://schemas.openxmlformats.org/drawingml/2006/main">
                    <a:ext uri="{FF2B5EF4-FFF2-40B4-BE49-F238E27FC236}">
                      <a16:creationId xmlns:a16="http://schemas.microsoft.com/office/drawing/2014/main" id="{A3B23B04-C6EE-4394-BCC1-9BA23DF9F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keyboard&#10;&#10;Description generated with high confidence">
                          <a:extLst>
                            <a:ext uri="{FF2B5EF4-FFF2-40B4-BE49-F238E27FC236}">
                              <a16:creationId xmlns:a16="http://schemas.microsoft.com/office/drawing/2014/main" id="{A3B23B04-C6EE-4394-BCC1-9BA23DF9F276}"/>
                            </a:ext>
                          </a:extLst>
                        </pic:cNvPr>
                        <pic:cNvPicPr>
                          <a:picLocks noChangeAspect="1"/>
                        </pic:cNvPicPr>
                      </pic:nvPicPr>
                      <pic:blipFill>
                        <a:blip r:embed="rId11"/>
                        <a:stretch>
                          <a:fillRect/>
                        </a:stretch>
                      </pic:blipFill>
                      <pic:spPr>
                        <a:xfrm>
                          <a:off x="0" y="0"/>
                          <a:ext cx="5745480" cy="1531620"/>
                        </a:xfrm>
                        <a:prstGeom prst="rect">
                          <a:avLst/>
                        </a:prstGeom>
                      </pic:spPr>
                    </pic:pic>
                  </a:graphicData>
                </a:graphic>
              </wp:inline>
            </w:drawing>
          </w:r>
        </w:p>
        <w:p w14:paraId="35A7EF4E" w14:textId="79434519" w:rsidR="009C5977" w:rsidRDefault="0017419D" w:rsidP="00B11F1A">
          <w:pPr>
            <w:ind w:firstLine="0"/>
            <w:rPr>
              <w:rFonts w:asciiTheme="majorHAnsi" w:hAnsiTheme="majorHAnsi" w:cstheme="majorHAnsi"/>
            </w:rPr>
          </w:pPr>
          <w:r>
            <w:rPr>
              <w:rFonts w:asciiTheme="majorHAnsi" w:hAnsiTheme="majorHAnsi" w:cstheme="majorHAnsi"/>
            </w:rPr>
            <w:t>The multiplication is direct multiplication and not as we typically multiply matrices. The i</w:t>
          </w:r>
          <w:r w:rsidR="00864DA2">
            <w:rPr>
              <w:rFonts w:asciiTheme="majorHAnsi" w:hAnsiTheme="majorHAnsi" w:cstheme="majorHAnsi"/>
            </w:rPr>
            <w:t>n</w:t>
          </w:r>
          <w:r>
            <w:rPr>
              <w:rFonts w:asciiTheme="majorHAnsi" w:hAnsiTheme="majorHAnsi" w:cstheme="majorHAnsi"/>
            </w:rPr>
            <w:t xml:space="preserve">put image is multiplied with the feature detector which gives us the feature map. We can also see that </w:t>
          </w:r>
          <w:r>
            <w:rPr>
              <w:rFonts w:asciiTheme="majorHAnsi" w:hAnsiTheme="majorHAnsi" w:cstheme="majorHAnsi"/>
            </w:rPr>
            <w:lastRenderedPageBreak/>
            <w:t xml:space="preserve">we have reduced the size of the image. This is a very important feature of feature detector of the convolution step </w:t>
          </w:r>
          <w:r w:rsidR="009C5977">
            <w:rPr>
              <w:rFonts w:asciiTheme="majorHAnsi" w:hAnsiTheme="majorHAnsi" w:cstheme="majorHAnsi"/>
            </w:rPr>
            <w:t>which is to make t</w:t>
          </w:r>
          <w:r w:rsidR="004751FB">
            <w:rPr>
              <w:rFonts w:asciiTheme="majorHAnsi" w:hAnsiTheme="majorHAnsi" w:cstheme="majorHAnsi"/>
            </w:rPr>
            <w:t>he</w:t>
          </w:r>
          <w:r w:rsidR="009C5977">
            <w:rPr>
              <w:rFonts w:asciiTheme="majorHAnsi" w:hAnsiTheme="majorHAnsi" w:cstheme="majorHAnsi"/>
            </w:rPr>
            <w:t xml:space="preserve"> size of image smaller, so it is easier to process. We are losing some information as we can see from the resulting matrix. But the purpose of feature detection is to detect some features and ignore the other irrelevant information. And this is how we see in real life we don’t look at every pixel to speak what we see in real life. We look at the features of an object and recognize it. It allows to bring forward and get rid of the unnecessary things. </w:t>
          </w:r>
        </w:p>
        <w:p w14:paraId="09A414C6" w14:textId="51F0601F" w:rsidR="009C5977" w:rsidRDefault="009C5977" w:rsidP="00B11F1A">
          <w:pPr>
            <w:ind w:firstLine="0"/>
            <w:rPr>
              <w:rFonts w:asciiTheme="majorHAnsi" w:hAnsiTheme="majorHAnsi" w:cstheme="majorHAnsi"/>
            </w:rPr>
          </w:pPr>
          <w:r>
            <w:rPr>
              <w:rFonts w:asciiTheme="majorHAnsi" w:hAnsiTheme="majorHAnsi" w:cstheme="majorHAnsi"/>
              <w:noProof/>
            </w:rPr>
            <w:drawing>
              <wp:inline distT="0" distB="0" distL="0" distR="0" wp14:anchorId="2A8DEC2E" wp14:editId="1E80E57B">
                <wp:extent cx="5295900" cy="2468880"/>
                <wp:effectExtent l="0" t="0" r="0" b="7620"/>
                <wp:docPr id="14" name="Picture 14" descr="A picture containing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3.PNG"/>
                        <pic:cNvPicPr/>
                      </pic:nvPicPr>
                      <pic:blipFill>
                        <a:blip r:embed="rId12">
                          <a:extLst>
                            <a:ext uri="{28A0092B-C50C-407E-A947-70E740481C1C}">
                              <a14:useLocalDpi xmlns:a14="http://schemas.microsoft.com/office/drawing/2010/main" val="0"/>
                            </a:ext>
                          </a:extLst>
                        </a:blip>
                        <a:stretch>
                          <a:fillRect/>
                        </a:stretch>
                      </pic:blipFill>
                      <pic:spPr>
                        <a:xfrm>
                          <a:off x="0" y="0"/>
                          <a:ext cx="5296362" cy="2469095"/>
                        </a:xfrm>
                        <a:prstGeom prst="rect">
                          <a:avLst/>
                        </a:prstGeom>
                      </pic:spPr>
                    </pic:pic>
                  </a:graphicData>
                </a:graphic>
              </wp:inline>
            </w:drawing>
          </w:r>
        </w:p>
        <w:p w14:paraId="0DA46732" w14:textId="40B721BC" w:rsidR="009C5977" w:rsidRDefault="00DE0F8E" w:rsidP="00B11F1A">
          <w:pPr>
            <w:ind w:firstLine="0"/>
            <w:rPr>
              <w:rFonts w:asciiTheme="majorHAnsi" w:hAnsiTheme="majorHAnsi" w:cstheme="majorHAnsi"/>
            </w:rPr>
          </w:pPr>
          <w:r>
            <w:rPr>
              <w:rFonts w:asciiTheme="majorHAnsi" w:hAnsiTheme="majorHAnsi" w:cstheme="majorHAnsi"/>
            </w:rPr>
            <w:t xml:space="preserve">We create multiple feature maps because we use different layers. And that is how we preserve lots of </w:t>
          </w:r>
          <w:proofErr w:type="gramStart"/>
          <w:r>
            <w:rPr>
              <w:rFonts w:asciiTheme="majorHAnsi" w:hAnsiTheme="majorHAnsi" w:cstheme="majorHAnsi"/>
            </w:rPr>
            <w:t>information</w:t>
          </w:r>
          <w:proofErr w:type="gramEnd"/>
          <w:r>
            <w:rPr>
              <w:rFonts w:asciiTheme="majorHAnsi" w:hAnsiTheme="majorHAnsi" w:cstheme="majorHAnsi"/>
            </w:rPr>
            <w:t xml:space="preserve"> so we don’t have just one feature map. </w:t>
          </w:r>
        </w:p>
        <w:p w14:paraId="6555A444" w14:textId="39B9CBBA" w:rsidR="00B11F1A" w:rsidRDefault="009C5977" w:rsidP="00B11F1A">
          <w:pPr>
            <w:ind w:firstLine="0"/>
            <w:rPr>
              <w:rFonts w:asciiTheme="majorHAnsi" w:hAnsiTheme="majorHAnsi" w:cstheme="majorHAnsi"/>
            </w:rPr>
          </w:pPr>
          <w:r>
            <w:rPr>
              <w:rFonts w:asciiTheme="majorHAnsi" w:hAnsiTheme="majorHAnsi" w:cstheme="majorHAnsi"/>
            </w:rPr>
            <w:t>Implementation i</w:t>
          </w:r>
          <w:r w:rsidR="00DE0F8E">
            <w:rPr>
              <w:rFonts w:asciiTheme="majorHAnsi" w:hAnsiTheme="majorHAnsi" w:cstheme="majorHAnsi"/>
            </w:rPr>
            <w:t>n</w:t>
          </w:r>
          <w:r>
            <w:rPr>
              <w:rFonts w:asciiTheme="majorHAnsi" w:hAnsiTheme="majorHAnsi" w:cstheme="majorHAnsi"/>
            </w:rPr>
            <w:t xml:space="preserve"> python: </w:t>
          </w:r>
        </w:p>
        <w:p w14:paraId="5F460914" w14:textId="4C95EE9B" w:rsidR="004A7448" w:rsidRDefault="004A7448" w:rsidP="004A7448">
          <w:pPr>
            <w:ind w:firstLine="0"/>
            <w:rPr>
              <w:rFonts w:asciiTheme="majorHAnsi" w:hAnsiTheme="majorHAnsi" w:cstheme="majorHAnsi"/>
            </w:rPr>
          </w:pPr>
          <w:proofErr w:type="spellStart"/>
          <w:proofErr w:type="gramStart"/>
          <w:r w:rsidRPr="004A7448">
            <w:rPr>
              <w:rFonts w:asciiTheme="majorHAnsi" w:hAnsiTheme="majorHAnsi" w:cstheme="majorHAnsi"/>
            </w:rPr>
            <w:t>classifier.add</w:t>
          </w:r>
          <w:proofErr w:type="spellEnd"/>
          <w:r w:rsidRPr="004A7448">
            <w:rPr>
              <w:rFonts w:asciiTheme="majorHAnsi" w:hAnsiTheme="majorHAnsi" w:cstheme="majorHAnsi"/>
            </w:rPr>
            <w:t>(</w:t>
          </w:r>
          <w:proofErr w:type="gramEnd"/>
          <w:r w:rsidRPr="004A7448">
            <w:rPr>
              <w:rFonts w:asciiTheme="majorHAnsi" w:hAnsiTheme="majorHAnsi" w:cstheme="majorHAnsi"/>
            </w:rPr>
            <w:t xml:space="preserve">Convolution2D(32, 3, 3, </w:t>
          </w:r>
          <w:proofErr w:type="spellStart"/>
          <w:r w:rsidRPr="004A7448">
            <w:rPr>
              <w:rFonts w:asciiTheme="majorHAnsi" w:hAnsiTheme="majorHAnsi" w:cstheme="majorHAnsi"/>
            </w:rPr>
            <w:t>input_shape</w:t>
          </w:r>
          <w:proofErr w:type="spellEnd"/>
          <w:r w:rsidRPr="004A7448">
            <w:rPr>
              <w:rFonts w:asciiTheme="majorHAnsi" w:hAnsiTheme="majorHAnsi" w:cstheme="majorHAnsi"/>
            </w:rPr>
            <w:t xml:space="preserve"> = (64, 64, 3), activation = '</w:t>
          </w:r>
          <w:proofErr w:type="spellStart"/>
          <w:r w:rsidRPr="004A7448">
            <w:rPr>
              <w:rFonts w:asciiTheme="majorHAnsi" w:hAnsiTheme="majorHAnsi" w:cstheme="majorHAnsi"/>
            </w:rPr>
            <w:t>relu</w:t>
          </w:r>
          <w:proofErr w:type="spellEnd"/>
          <w:r w:rsidRPr="004A7448">
            <w:rPr>
              <w:rFonts w:asciiTheme="majorHAnsi" w:hAnsiTheme="majorHAnsi" w:cstheme="majorHAnsi"/>
            </w:rPr>
            <w:t>'))</w:t>
          </w:r>
        </w:p>
        <w:p w14:paraId="2EEF8AD3" w14:textId="75E0F40A" w:rsidR="00DE0F8E" w:rsidRDefault="00DE0F8E" w:rsidP="004A7448">
          <w:pPr>
            <w:ind w:firstLine="0"/>
            <w:rPr>
              <w:rFonts w:asciiTheme="majorHAnsi" w:hAnsiTheme="majorHAnsi" w:cstheme="majorHAnsi"/>
            </w:rPr>
          </w:pPr>
          <w:r>
            <w:rPr>
              <w:rFonts w:asciiTheme="majorHAnsi" w:hAnsiTheme="majorHAnsi" w:cstheme="majorHAnsi"/>
              <w:noProof/>
            </w:rPr>
            <w:drawing>
              <wp:inline distT="0" distB="0" distL="0" distR="0" wp14:anchorId="51FF1C57" wp14:editId="439DE55E">
                <wp:extent cx="5943600" cy="1687830"/>
                <wp:effectExtent l="0" t="0" r="0" b="7620"/>
                <wp:docPr id="15" name="Picture 15" descr="A picture containing object, antenn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inline>
            </w:drawing>
          </w:r>
        </w:p>
        <w:p w14:paraId="72078981" w14:textId="77777777" w:rsidR="009C5977" w:rsidRPr="004A7448" w:rsidRDefault="009C5977" w:rsidP="004A7448">
          <w:pPr>
            <w:ind w:firstLine="0"/>
            <w:rPr>
              <w:rFonts w:asciiTheme="majorHAnsi" w:hAnsiTheme="majorHAnsi" w:cstheme="majorHAnsi"/>
            </w:rPr>
          </w:pPr>
        </w:p>
        <w:p w14:paraId="60B941AD" w14:textId="3C31F96B" w:rsidR="00DE0F8E" w:rsidRDefault="00DE0F8E" w:rsidP="009C5977">
          <w:pPr>
            <w:ind w:firstLine="0"/>
          </w:pPr>
          <w:r>
            <w:t>We have our convolutional layer which we apply to rectifier function. The reason we apply rectifier is to increase non-linearity in our image. Images are highly non</w:t>
          </w:r>
          <w:r w:rsidR="00D1431B">
            <w:t>-</w:t>
          </w:r>
          <w:r>
            <w:t xml:space="preserve">linear especially if we are recognizing objects next to each other and the image is going to have a lot of nonlinear elements and the transition between pixels would be nonlinear. When we apply convolution, we risk of creating something linear therefore there is a need to break it up. </w:t>
          </w:r>
        </w:p>
        <w:p w14:paraId="4E67D0B0" w14:textId="001FFF4D" w:rsidR="005855F1" w:rsidRDefault="005855F1" w:rsidP="005855F1">
          <w:pPr>
            <w:ind w:firstLine="0"/>
          </w:pPr>
          <w:r>
            <w:t xml:space="preserve">We then make use of pooling, which combines outputs of neuron clusters at one layer into a single neuron in the next layer. We could use max pooling where we make use of </w:t>
          </w:r>
          <w:r w:rsidR="00D1431B">
            <w:t xml:space="preserve">the </w:t>
          </w:r>
          <w:r>
            <w:t>maximum value from each cluster of neurons at a prior layer another example is average pooling where we use the average value.</w:t>
          </w:r>
        </w:p>
        <w:p w14:paraId="54107F5B" w14:textId="59F24662" w:rsidR="00633376" w:rsidRDefault="005855F1" w:rsidP="005855F1">
          <w:pPr>
            <w:ind w:firstLine="0"/>
          </w:pPr>
          <w:r>
            <w:rPr>
              <w:noProof/>
            </w:rPr>
            <w:drawing>
              <wp:inline distT="0" distB="0" distL="0" distR="0" wp14:anchorId="738693B4" wp14:editId="724847AA">
                <wp:extent cx="5638800" cy="2019300"/>
                <wp:effectExtent l="0" t="0" r="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5.PNG"/>
                        <pic:cNvPicPr/>
                      </pic:nvPicPr>
                      <pic:blipFill>
                        <a:blip r:embed="rId14">
                          <a:extLst>
                            <a:ext uri="{28A0092B-C50C-407E-A947-70E740481C1C}">
                              <a14:useLocalDpi xmlns:a14="http://schemas.microsoft.com/office/drawing/2010/main" val="0"/>
                            </a:ext>
                          </a:extLst>
                        </a:blip>
                        <a:stretch>
                          <a:fillRect/>
                        </a:stretch>
                      </pic:blipFill>
                      <pic:spPr>
                        <a:xfrm>
                          <a:off x="0" y="0"/>
                          <a:ext cx="5638800" cy="2019300"/>
                        </a:xfrm>
                        <a:prstGeom prst="rect">
                          <a:avLst/>
                        </a:prstGeom>
                      </pic:spPr>
                    </pic:pic>
                  </a:graphicData>
                </a:graphic>
              </wp:inline>
            </w:drawing>
          </w:r>
          <w:r>
            <w:t xml:space="preserve"> </w:t>
          </w:r>
        </w:p>
        <w:p w14:paraId="3E8300BB" w14:textId="5C24B1E7" w:rsidR="005855F1" w:rsidRDefault="005855F1" w:rsidP="005855F1">
          <w:pPr>
            <w:ind w:firstLine="0"/>
          </w:pPr>
          <w:r>
            <w:t xml:space="preserve">As we can see here that we take the 2x2 matrix in the feature and consider the maximum point in the pooled feature map. </w:t>
          </w:r>
        </w:p>
        <w:p w14:paraId="56D405C4" w14:textId="1EEE0852" w:rsidR="00223CAF" w:rsidRDefault="005855F1" w:rsidP="005855F1">
          <w:pPr>
            <w:ind w:firstLine="0"/>
          </w:pPr>
          <w:r>
            <w:t>A rough example from our analysis could be that 4 in the feature map represent the pointy cat ears and even if the image is rotated and is distorted we would be able to look at it from the pooled feature map. Therefore</w:t>
          </w:r>
          <w:r w:rsidR="00223CAF">
            <w:t>,</w:t>
          </w:r>
          <w:r>
            <w:t xml:space="preserve"> through max pooling we are preserving the features </w:t>
          </w:r>
          <w:proofErr w:type="gramStart"/>
          <w:r>
            <w:t>and also</w:t>
          </w:r>
          <w:proofErr w:type="gramEnd"/>
          <w:r>
            <w:t xml:space="preserve"> </w:t>
          </w:r>
          <w:r w:rsidR="00223CAF">
            <w:t xml:space="preserve">reducing the size significantly. </w:t>
          </w:r>
        </w:p>
        <w:p w14:paraId="06C9C2E4" w14:textId="17CD3654" w:rsidR="005855F1" w:rsidRDefault="005855F1" w:rsidP="005855F1">
          <w:pPr>
            <w:ind w:firstLine="0"/>
          </w:pPr>
          <w:r>
            <w:lastRenderedPageBreak/>
            <w:t xml:space="preserve"> </w:t>
          </w:r>
          <w:r w:rsidR="00223CAF">
            <w:t xml:space="preserve">We then perform flattening step in which we pull the feature maps and flatten them, so we put it into one long column sequentially. </w:t>
          </w:r>
        </w:p>
        <w:p w14:paraId="5585975A" w14:textId="27305884" w:rsidR="00223CAF" w:rsidRDefault="00223CAF" w:rsidP="005855F1">
          <w:pPr>
            <w:ind w:firstLine="0"/>
          </w:pPr>
          <w:r>
            <w:rPr>
              <w:noProof/>
            </w:rPr>
            <w:drawing>
              <wp:inline distT="0" distB="0" distL="0" distR="0" wp14:anchorId="141CF00D" wp14:editId="5146E0F1">
                <wp:extent cx="5943600" cy="2318385"/>
                <wp:effectExtent l="0" t="0" r="0" b="571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p>
        <w:p w14:paraId="04C08710" w14:textId="3909024D" w:rsidR="00223CAF" w:rsidRDefault="00223CAF" w:rsidP="005855F1">
          <w:pPr>
            <w:ind w:firstLine="0"/>
          </w:pPr>
          <w:r>
            <w:t xml:space="preserve">This would be our input for our artificial neural network. </w:t>
          </w:r>
        </w:p>
        <w:p w14:paraId="7AE148B7" w14:textId="421FD29D" w:rsidR="00223CAF" w:rsidRDefault="00223CAF" w:rsidP="005855F1">
          <w:pPr>
            <w:ind w:firstLine="0"/>
          </w:pPr>
          <w:r>
            <w:t xml:space="preserve">After that we apply the last step of full connection, we add a whole artificial network to our convolution neural network. </w:t>
          </w:r>
          <w:r w:rsidR="00A208BF">
            <w:t>So</w:t>
          </w:r>
          <w:r w:rsidR="00D1431B">
            <w:t>,</w:t>
          </w:r>
          <w:r w:rsidR="00A208BF">
            <w:t xml:space="preserve"> </w:t>
          </w:r>
          <w:r w:rsidR="00D1431B">
            <w:t>w</w:t>
          </w:r>
          <w:r w:rsidR="00A208BF">
            <w:t>e have</w:t>
          </w:r>
          <w:r w:rsidR="00D1431B">
            <w:t xml:space="preserve"> the</w:t>
          </w:r>
          <w:r w:rsidR="00A208BF">
            <w:t xml:space="preserve"> input </w:t>
          </w:r>
          <w:r w:rsidR="003E612F">
            <w:t>layer and</w:t>
          </w:r>
          <w:r w:rsidR="00A208BF">
            <w:t xml:space="preserve"> </w:t>
          </w:r>
          <w:r w:rsidR="00AB6052">
            <w:t xml:space="preserve">the </w:t>
          </w:r>
          <w:r w:rsidR="00A208BF">
            <w:t>hidden layers all</w:t>
          </w:r>
          <w:r w:rsidR="00D1431B">
            <w:t xml:space="preserve"> put</w:t>
          </w:r>
          <w:r w:rsidR="00A208BF">
            <w:t xml:space="preserve"> together</w:t>
          </w:r>
          <w:r w:rsidR="00AB6052">
            <w:t xml:space="preserve"> which</w:t>
          </w:r>
          <w:r w:rsidR="00A208BF">
            <w:t xml:space="preserve"> will get</w:t>
          </w:r>
          <w:r w:rsidR="00D1431B">
            <w:t xml:space="preserve"> us the</w:t>
          </w:r>
          <w:r w:rsidR="00A208BF">
            <w:t xml:space="preserve"> fully connected layer.</w:t>
          </w:r>
          <w:r w:rsidR="00E30D3B">
            <w:t xml:space="preserve"> </w:t>
          </w:r>
          <w:r w:rsidR="008B2117">
            <w:t xml:space="preserve">As compared to </w:t>
          </w:r>
          <w:r w:rsidR="00AB6052">
            <w:t xml:space="preserve">an </w:t>
          </w:r>
          <w:r w:rsidR="008B2117">
            <w:t xml:space="preserve">artificial neural network hidden layers are not fully connected whereas in </w:t>
          </w:r>
          <w:r w:rsidR="00AB6052">
            <w:t xml:space="preserve">the </w:t>
          </w:r>
          <w:r w:rsidR="008B2117">
            <w:t>convolutional neural network we are using fully connected layer</w:t>
          </w:r>
          <w:r w:rsidR="005637F7">
            <w:t>.</w:t>
          </w:r>
          <w:r w:rsidR="00AB6052">
            <w:t xml:space="preserve"> </w:t>
          </w:r>
          <w:r w:rsidR="005637F7">
            <w:t>So</w:t>
          </w:r>
          <w:r w:rsidR="00AB6052">
            <w:t>,</w:t>
          </w:r>
          <w:r w:rsidR="005637F7">
            <w:t xml:space="preserve"> basically whole </w:t>
          </w:r>
          <w:r w:rsidR="00D9042C">
            <w:t>column</w:t>
          </w:r>
          <w:r w:rsidR="005637F7">
            <w:t xml:space="preserve"> of </w:t>
          </w:r>
          <w:r w:rsidR="00D9042C">
            <w:t>vector of output that we have after flatting we are passing it into the input layer.</w:t>
          </w:r>
          <w:r w:rsidR="00AB6052">
            <w:t xml:space="preserve"> </w:t>
          </w:r>
          <w:r w:rsidR="00D9042C">
            <w:t xml:space="preserve">The main purpose of </w:t>
          </w:r>
          <w:r w:rsidR="00AB6052">
            <w:t xml:space="preserve">an </w:t>
          </w:r>
          <w:r w:rsidR="00D9042C">
            <w:t xml:space="preserve">artificial neural network is to combine features into more attribute that predict the classes even better. </w:t>
          </w:r>
        </w:p>
        <w:p w14:paraId="64D2C778" w14:textId="444C31F7" w:rsidR="00223CAF" w:rsidRDefault="00223CAF" w:rsidP="005855F1">
          <w:pPr>
            <w:ind w:firstLine="0"/>
          </w:pPr>
          <w:r>
            <w:rPr>
              <w:noProof/>
            </w:rPr>
            <w:lastRenderedPageBreak/>
            <w:drawing>
              <wp:inline distT="0" distB="0" distL="0" distR="0" wp14:anchorId="057951C1" wp14:editId="4E739C9E">
                <wp:extent cx="5943600" cy="2308860"/>
                <wp:effectExtent l="0" t="0" r="0" b="0"/>
                <wp:docPr id="18" name="Picture 18"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3A259F08" w14:textId="10DA8FCC" w:rsidR="00223CAF" w:rsidRPr="00AA458E" w:rsidRDefault="00AA458E" w:rsidP="005855F1">
          <w:pPr>
            <w:ind w:firstLine="0"/>
            <w:rPr>
              <w:color w:val="000000" w:themeColor="text1"/>
            </w:rPr>
          </w:pPr>
          <w:r>
            <w:rPr>
              <w:color w:val="000000" w:themeColor="text1"/>
            </w:rPr>
            <w:t xml:space="preserve">Here we got a better looking artificial network where we have five attributes on the input and we have six neurons in the first hidden layer. We have eight neurons in </w:t>
          </w:r>
          <w:r w:rsidR="00C72963">
            <w:rPr>
              <w:color w:val="000000" w:themeColor="text1"/>
            </w:rPr>
            <w:t xml:space="preserve">the </w:t>
          </w:r>
          <w:r>
            <w:rPr>
              <w:color w:val="000000" w:themeColor="text1"/>
            </w:rPr>
            <w:t xml:space="preserve">second hidden </w:t>
          </w:r>
          <w:r w:rsidR="002A118D">
            <w:rPr>
              <w:color w:val="000000" w:themeColor="text1"/>
            </w:rPr>
            <w:t>layer. We</w:t>
          </w:r>
          <w:r w:rsidR="000446A3">
            <w:rPr>
              <w:color w:val="000000" w:themeColor="text1"/>
            </w:rPr>
            <w:t xml:space="preserve"> have two output</w:t>
          </w:r>
          <w:r w:rsidR="00C47D83">
            <w:rPr>
              <w:color w:val="000000" w:themeColor="text1"/>
            </w:rPr>
            <w:t>s</w:t>
          </w:r>
          <w:r w:rsidR="00C72963">
            <w:rPr>
              <w:color w:val="000000" w:themeColor="text1"/>
            </w:rPr>
            <w:t xml:space="preserve"> </w:t>
          </w:r>
          <w:r w:rsidR="000446A3">
            <w:rPr>
              <w:color w:val="000000" w:themeColor="text1"/>
            </w:rPr>
            <w:t xml:space="preserve">one is Dog and </w:t>
          </w:r>
          <w:r w:rsidR="00C47D83">
            <w:rPr>
              <w:color w:val="000000" w:themeColor="text1"/>
            </w:rPr>
            <w:t>the other</w:t>
          </w:r>
          <w:r w:rsidR="000446A3">
            <w:rPr>
              <w:color w:val="000000" w:themeColor="text1"/>
            </w:rPr>
            <w:t xml:space="preserve"> is Cat.</w:t>
          </w:r>
        </w:p>
        <w:p w14:paraId="4F35D694" w14:textId="02818738" w:rsidR="00223CAF" w:rsidRDefault="00F851F6" w:rsidP="005855F1">
          <w:pPr>
            <w:ind w:firstLine="0"/>
          </w:pPr>
          <w:r>
            <w:t xml:space="preserve">Backpropagation is </w:t>
          </w:r>
          <w:r w:rsidR="00C47D83">
            <w:t>a</w:t>
          </w:r>
          <w:r>
            <w:t xml:space="preserve"> technique which is used to minimize </w:t>
          </w:r>
          <w:r w:rsidR="003C1DA9">
            <w:t>error. If</w:t>
          </w:r>
          <w:r>
            <w:t xml:space="preserve"> we</w:t>
          </w:r>
          <w:r w:rsidR="00C47D83">
            <w:t xml:space="preserve"> have a </w:t>
          </w:r>
          <w:r w:rsidR="00D52651">
            <w:t>predict</w:t>
          </w:r>
          <w:r w:rsidR="00C47D83">
            <w:t>ion of</w:t>
          </w:r>
          <w:r w:rsidR="00D52651">
            <w:t xml:space="preserve"> 80% </w:t>
          </w:r>
          <w:r w:rsidR="00C47D83">
            <w:t>that it is a dog,</w:t>
          </w:r>
          <w:r w:rsidR="00D52651">
            <w:t xml:space="preserve"> </w:t>
          </w:r>
          <w:r w:rsidR="00C47D83">
            <w:t>but</w:t>
          </w:r>
          <w:r w:rsidR="00C72963">
            <w:t xml:space="preserve"> the actual result</w:t>
          </w:r>
          <w:r w:rsidR="00D52651">
            <w:t xml:space="preserve"> </w:t>
          </w:r>
          <w:r w:rsidR="00C72963">
            <w:t>is</w:t>
          </w:r>
          <w:r w:rsidR="00C47D83">
            <w:t xml:space="preserve"> a</w:t>
          </w:r>
          <w:r w:rsidR="00C72963">
            <w:t xml:space="preserve"> cat,</w:t>
          </w:r>
          <w:r w:rsidR="00D52651">
            <w:t xml:space="preserve"> then </w:t>
          </w:r>
          <w:r w:rsidR="00C72963">
            <w:t>the</w:t>
          </w:r>
          <w:r w:rsidR="00D52651">
            <w:t xml:space="preserve"> error </w:t>
          </w:r>
          <w:r w:rsidR="001F3439">
            <w:t>calculated. We</w:t>
          </w:r>
          <w:r w:rsidR="00D52651">
            <w:t xml:space="preserve"> will use</w:t>
          </w:r>
          <w:r w:rsidR="00C72963">
            <w:t xml:space="preserve"> the</w:t>
          </w:r>
          <w:r w:rsidR="00D52651">
            <w:t xml:space="preserve"> cost function and we will use cross entropy and </w:t>
          </w:r>
          <w:r w:rsidR="00C72963">
            <w:t xml:space="preserve">the </w:t>
          </w:r>
          <w:r w:rsidR="00D52651">
            <w:t xml:space="preserve">mean squared </w:t>
          </w:r>
          <w:r w:rsidR="003C1DA9">
            <w:t>error. But</w:t>
          </w:r>
          <w:r w:rsidR="001F3439">
            <w:t xml:space="preserve"> for </w:t>
          </w:r>
          <w:r w:rsidR="00C72963">
            <w:t>now,</w:t>
          </w:r>
          <w:r w:rsidR="001F3439">
            <w:t xml:space="preserve"> we will say it as loss function which tell</w:t>
          </w:r>
          <w:r w:rsidR="00C72963">
            <w:t>s</w:t>
          </w:r>
          <w:r w:rsidR="001F3439">
            <w:t xml:space="preserve"> us how well our network is </w:t>
          </w:r>
          <w:r w:rsidR="00C47D83">
            <w:t>performing.</w:t>
          </w:r>
          <w:r w:rsidR="004E5DA6">
            <w:t xml:space="preserve"> Each</w:t>
          </w:r>
          <w:r w:rsidR="003C1DA9">
            <w:t xml:space="preserve"> time </w:t>
          </w:r>
          <w:r w:rsidR="00C47D83">
            <w:t xml:space="preserve">an </w:t>
          </w:r>
          <w:r w:rsidR="003C1DA9">
            <w:t>error is calculated and then it backpropagate</w:t>
          </w:r>
          <w:r w:rsidR="00C72963">
            <w:t>s</w:t>
          </w:r>
          <w:r w:rsidR="003C1DA9">
            <w:t xml:space="preserve"> through the network and again</w:t>
          </w:r>
          <w:r w:rsidR="00C47D83">
            <w:t xml:space="preserve"> and</w:t>
          </w:r>
          <w:r w:rsidR="003C1DA9">
            <w:t xml:space="preserve"> the weight </w:t>
          </w:r>
          <w:r w:rsidR="007D298B">
            <w:t>is</w:t>
          </w:r>
          <w:r w:rsidR="003C1DA9">
            <w:t xml:space="preserve"> adjusted</w:t>
          </w:r>
          <w:r w:rsidR="00D91C9E">
            <w:t xml:space="preserve"> in the </w:t>
          </w:r>
          <w:r w:rsidR="00D91C9E">
            <w:lastRenderedPageBreak/>
            <w:t>network.</w:t>
          </w:r>
          <w:r w:rsidR="003C1DA9">
            <w:t xml:space="preserve"> </w:t>
          </w:r>
          <w:r w:rsidR="006D596F">
            <w:t>So</w:t>
          </w:r>
          <w:r w:rsidR="007D298B">
            <w:t>,</w:t>
          </w:r>
          <w:r w:rsidR="006D596F">
            <w:t xml:space="preserve"> this is </w:t>
          </w:r>
          <w:r w:rsidR="00C47D83">
            <w:t>a</w:t>
          </w:r>
          <w:r w:rsidR="006D596F">
            <w:t xml:space="preserve"> way </w:t>
          </w:r>
          <w:r w:rsidR="00C47D83">
            <w:t xml:space="preserve">in which </w:t>
          </w:r>
          <w:r w:rsidR="006D596F">
            <w:t>our network train</w:t>
          </w:r>
          <w:r w:rsidR="00C47D83">
            <w:t>s</w:t>
          </w:r>
          <w:r w:rsidR="009F58FF">
            <w:t xml:space="preserve"> </w:t>
          </w:r>
          <w:r w:rsidR="00C47D83">
            <w:t>by</w:t>
          </w:r>
          <w:r w:rsidR="009F58FF">
            <w:t xml:space="preserve"> </w:t>
          </w:r>
          <w:r w:rsidR="00C47D83">
            <w:t xml:space="preserve">repetitive </w:t>
          </w:r>
          <w:r w:rsidR="009F58FF">
            <w:t>learning</w:t>
          </w:r>
          <w:r w:rsidR="00E30D3B">
            <w:t xml:space="preserve">. </w:t>
          </w:r>
          <w:r w:rsidR="00223CAF" w:rsidRPr="00223CAF">
            <w:rPr>
              <w:noProof/>
            </w:rPr>
            <w:drawing>
              <wp:inline distT="0" distB="0" distL="0" distR="0" wp14:anchorId="6F4F6DAD" wp14:editId="19905E81">
                <wp:extent cx="5943600" cy="2682240"/>
                <wp:effectExtent l="0" t="0" r="0" b="3810"/>
                <wp:docPr id="4" name="Picture 3" descr="A close up of a map&#10;&#10;Description generated with high confidence">
                  <a:extLst xmlns:a="http://schemas.openxmlformats.org/drawingml/2006/main">
                    <a:ext uri="{FF2B5EF4-FFF2-40B4-BE49-F238E27FC236}">
                      <a16:creationId xmlns:a16="http://schemas.microsoft.com/office/drawing/2014/main" id="{7BE6FB43-EC44-4401-81B8-1D2437DA6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generated with high confidence">
                          <a:extLst>
                            <a:ext uri="{FF2B5EF4-FFF2-40B4-BE49-F238E27FC236}">
                              <a16:creationId xmlns:a16="http://schemas.microsoft.com/office/drawing/2014/main" id="{7BE6FB43-EC44-4401-81B8-1D2437DA68DE}"/>
                            </a:ext>
                          </a:extLst>
                        </pic:cNvPr>
                        <pic:cNvPicPr>
                          <a:picLocks noChangeAspect="1"/>
                        </pic:cNvPicPr>
                      </pic:nvPicPr>
                      <pic:blipFill>
                        <a:blip r:embed="rId17"/>
                        <a:stretch>
                          <a:fillRect/>
                        </a:stretch>
                      </pic:blipFill>
                      <pic:spPr>
                        <a:xfrm>
                          <a:off x="0" y="0"/>
                          <a:ext cx="5943600" cy="2682240"/>
                        </a:xfrm>
                        <a:prstGeom prst="rect">
                          <a:avLst/>
                        </a:prstGeom>
                      </pic:spPr>
                    </pic:pic>
                  </a:graphicData>
                </a:graphic>
              </wp:inline>
            </w:drawing>
          </w:r>
        </w:p>
        <w:p w14:paraId="54A64C78" w14:textId="4D685300" w:rsidR="004E5DA6" w:rsidRDefault="004E5DA6" w:rsidP="005855F1">
          <w:pPr>
            <w:ind w:firstLine="0"/>
          </w:pPr>
          <w:r>
            <w:t xml:space="preserve">How </w:t>
          </w:r>
          <w:r w:rsidR="00C72963">
            <w:t xml:space="preserve">does </w:t>
          </w:r>
          <w:r>
            <w:t xml:space="preserve">these two classes </w:t>
          </w:r>
          <w:r w:rsidR="00C72963">
            <w:t>work</w:t>
          </w:r>
          <w:r>
            <w:t>, or how does this classification or images play out</w:t>
          </w:r>
          <w:r w:rsidR="00C72963">
            <w:t>?</w:t>
          </w:r>
          <w:r>
            <w:t xml:space="preserve"> To understand let</w:t>
          </w:r>
          <w:r w:rsidR="00C72963">
            <w:t xml:space="preserve"> us</w:t>
          </w:r>
          <w:r>
            <w:t xml:space="preserve"> start with the top neuron going to the dog. The main purpose is to assign the weight</w:t>
          </w:r>
          <w:r w:rsidR="00C47D83">
            <w:t xml:space="preserve">s </w:t>
          </w:r>
          <w:r>
            <w:t>to each synopsis that connect</w:t>
          </w:r>
          <w:r w:rsidR="00C72963">
            <w:t>s</w:t>
          </w:r>
          <w:r>
            <w:t xml:space="preserve"> the dog so that we know which previous neurons are important for the dog. Below </w:t>
          </w:r>
          <w:r w:rsidR="007D298B">
            <w:t>is</w:t>
          </w:r>
          <w:r>
            <w:t xml:space="preserve"> the following hypothetical example in which we got weights between 0 and 1.  1 means that neuron is confident that it found</w:t>
          </w:r>
          <w:r w:rsidR="00C47D83">
            <w:t xml:space="preserve"> perfect match for</w:t>
          </w:r>
          <w:r>
            <w:t xml:space="preserve"> this feature and 0 means it didn’t find any feature. </w:t>
          </w:r>
        </w:p>
        <w:p w14:paraId="521DEA07" w14:textId="7F58A1D3" w:rsidR="00633376" w:rsidRDefault="00633376" w:rsidP="00E30D3B">
          <w:pPr>
            <w:ind w:firstLine="0"/>
          </w:pPr>
        </w:p>
        <w:p w14:paraId="064513D7" w14:textId="7EF46877" w:rsidR="00223CAF" w:rsidRDefault="00223CAF" w:rsidP="004143A1">
          <w:r w:rsidRPr="00223CAF">
            <w:rPr>
              <w:noProof/>
            </w:rPr>
            <w:lastRenderedPageBreak/>
            <w:drawing>
              <wp:inline distT="0" distB="0" distL="0" distR="0" wp14:anchorId="7244065C" wp14:editId="23611DE0">
                <wp:extent cx="5943600" cy="2588260"/>
                <wp:effectExtent l="0" t="0" r="0" b="2540"/>
                <wp:docPr id="19" name="Picture 3" descr="A picture containing text&#10;&#10;Description generated with very high confidence">
                  <a:extLst xmlns:a="http://schemas.openxmlformats.org/drawingml/2006/main">
                    <a:ext uri="{FF2B5EF4-FFF2-40B4-BE49-F238E27FC236}">
                      <a16:creationId xmlns:a16="http://schemas.microsoft.com/office/drawing/2014/main" id="{96337E60-5588-447D-BDC4-6CEF03A2E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10;&#10;Description generated with very high confidence">
                          <a:extLst>
                            <a:ext uri="{FF2B5EF4-FFF2-40B4-BE49-F238E27FC236}">
                              <a16:creationId xmlns:a16="http://schemas.microsoft.com/office/drawing/2014/main" id="{96337E60-5588-447D-BDC4-6CEF03A2E2BA}"/>
                            </a:ext>
                          </a:extLst>
                        </pic:cNvPr>
                        <pic:cNvPicPr>
                          <a:picLocks noChangeAspect="1"/>
                        </pic:cNvPicPr>
                      </pic:nvPicPr>
                      <pic:blipFill>
                        <a:blip r:embed="rId18"/>
                        <a:stretch>
                          <a:fillRect/>
                        </a:stretch>
                      </pic:blipFill>
                      <pic:spPr>
                        <a:xfrm>
                          <a:off x="0" y="0"/>
                          <a:ext cx="5943600" cy="2588260"/>
                        </a:xfrm>
                        <a:prstGeom prst="rect">
                          <a:avLst/>
                        </a:prstGeom>
                      </pic:spPr>
                    </pic:pic>
                  </a:graphicData>
                </a:graphic>
              </wp:inline>
            </w:drawing>
          </w:r>
        </w:p>
        <w:p w14:paraId="01589439" w14:textId="41648ADF" w:rsidR="007D298B" w:rsidRDefault="007D298B" w:rsidP="004143A1">
          <w:r>
            <w:t>Let</w:t>
          </w:r>
          <w:r w:rsidR="00C47D83">
            <w:t xml:space="preserve"> us</w:t>
          </w:r>
          <w:r>
            <w:t xml:space="preserve"> pass a</w:t>
          </w:r>
          <w:r w:rsidR="00C72963">
            <w:t>n</w:t>
          </w:r>
          <w:r>
            <w:t xml:space="preserve"> image of the dog and the values are propagated through the network and we get certain values and so this time the dog and the cat neurons don’t know they don’t have the image of the dog here they don’t know</w:t>
          </w:r>
          <w:r w:rsidR="00C47D83">
            <w:t xml:space="preserve"> whether</w:t>
          </w:r>
          <w:r>
            <w:t xml:space="preserve"> it’s a dog or </w:t>
          </w:r>
          <w:r w:rsidR="00C72963">
            <w:t>a cat,</w:t>
          </w:r>
          <w:r>
            <w:t xml:space="preserve"> but they have learned to listen to what weights </w:t>
          </w:r>
          <w:r w:rsidR="00C72963">
            <w:t>are</w:t>
          </w:r>
          <w:r>
            <w:t xml:space="preserve"> being assign</w:t>
          </w:r>
          <w:r w:rsidR="00C72963">
            <w:t>ed</w:t>
          </w:r>
          <w:r>
            <w:t xml:space="preserve"> to the synopsis. Based on </w:t>
          </w:r>
          <w:r w:rsidR="0040546C">
            <w:t>the high</w:t>
          </w:r>
          <w:r>
            <w:t xml:space="preserve"> values the class output is decided.</w:t>
          </w:r>
          <w:r w:rsidR="00C47D83">
            <w:t xml:space="preserve"> </w:t>
          </w:r>
        </w:p>
        <w:p w14:paraId="25795E8B" w14:textId="3C2CB0BF" w:rsidR="00633376" w:rsidRDefault="00633376" w:rsidP="004143A1"/>
        <w:p w14:paraId="19855659" w14:textId="2B4E4855" w:rsidR="00633376" w:rsidRDefault="00633376" w:rsidP="004143A1"/>
        <w:p w14:paraId="7539C0F6" w14:textId="43ACA6A3" w:rsidR="00633376" w:rsidRDefault="00633376" w:rsidP="004143A1"/>
        <w:p w14:paraId="04860E6D" w14:textId="77777777" w:rsidR="00A208BF" w:rsidRDefault="00A208BF" w:rsidP="00633376">
          <w:pPr>
            <w:jc w:val="center"/>
            <w:rPr>
              <w:b/>
            </w:rPr>
          </w:pPr>
        </w:p>
        <w:p w14:paraId="3E37EEAA" w14:textId="77777777" w:rsidR="00A208BF" w:rsidRDefault="00A208BF" w:rsidP="00633376">
          <w:pPr>
            <w:jc w:val="center"/>
            <w:rPr>
              <w:b/>
            </w:rPr>
          </w:pPr>
        </w:p>
        <w:p w14:paraId="60D08F6E" w14:textId="77777777" w:rsidR="00A208BF" w:rsidRDefault="00A208BF" w:rsidP="00633376">
          <w:pPr>
            <w:jc w:val="center"/>
            <w:rPr>
              <w:b/>
            </w:rPr>
          </w:pPr>
        </w:p>
        <w:p w14:paraId="0975628C" w14:textId="77777777" w:rsidR="009424A2" w:rsidRDefault="009424A2" w:rsidP="00633376">
          <w:pPr>
            <w:jc w:val="center"/>
            <w:rPr>
              <w:b/>
            </w:rPr>
          </w:pPr>
        </w:p>
        <w:p w14:paraId="2D1AC0FB" w14:textId="77777777" w:rsidR="009424A2" w:rsidRDefault="009424A2" w:rsidP="00633376">
          <w:pPr>
            <w:jc w:val="center"/>
            <w:rPr>
              <w:b/>
            </w:rPr>
          </w:pPr>
        </w:p>
        <w:p w14:paraId="629740D1" w14:textId="77777777" w:rsidR="009424A2" w:rsidRDefault="009424A2" w:rsidP="00633376">
          <w:pPr>
            <w:jc w:val="center"/>
            <w:rPr>
              <w:b/>
            </w:rPr>
          </w:pPr>
        </w:p>
        <w:p w14:paraId="5F02E88F" w14:textId="77777777" w:rsidR="009424A2" w:rsidRDefault="009424A2" w:rsidP="00633376">
          <w:pPr>
            <w:jc w:val="center"/>
            <w:rPr>
              <w:b/>
            </w:rPr>
          </w:pPr>
        </w:p>
        <w:p w14:paraId="65A1B411" w14:textId="77777777" w:rsidR="009424A2" w:rsidRDefault="009424A2" w:rsidP="00633376">
          <w:pPr>
            <w:jc w:val="center"/>
            <w:rPr>
              <w:b/>
            </w:rPr>
          </w:pPr>
        </w:p>
        <w:p w14:paraId="51818C10" w14:textId="0DA09C88" w:rsidR="00633376" w:rsidRDefault="00633376" w:rsidP="00633376">
          <w:pPr>
            <w:jc w:val="center"/>
            <w:rPr>
              <w:b/>
            </w:rPr>
          </w:pPr>
          <w:r w:rsidRPr="00633376">
            <w:rPr>
              <w:b/>
            </w:rPr>
            <w:lastRenderedPageBreak/>
            <w:t>Data analysis</w:t>
          </w:r>
        </w:p>
        <w:p w14:paraId="474FE0D1" w14:textId="5E709B59" w:rsidR="00633376" w:rsidRDefault="00633376" w:rsidP="00633376">
          <w:pPr>
            <w:jc w:val="center"/>
            <w:rPr>
              <w:b/>
            </w:rPr>
          </w:pPr>
        </w:p>
        <w:p w14:paraId="210494FA" w14:textId="5F70D48C" w:rsidR="00633376" w:rsidRDefault="00890285" w:rsidP="00633376">
          <w:pPr>
            <w:jc w:val="center"/>
            <w:rPr>
              <w:b/>
            </w:rPr>
          </w:pPr>
          <w:r>
            <w:rPr>
              <w:noProof/>
            </w:rPr>
            <w:drawing>
              <wp:inline distT="0" distB="0" distL="0" distR="0" wp14:anchorId="521959E8" wp14:editId="3C793D20">
                <wp:extent cx="5395595" cy="109783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712" cy="1116378"/>
                        </a:xfrm>
                        <a:prstGeom prst="rect">
                          <a:avLst/>
                        </a:prstGeom>
                        <a:noFill/>
                        <a:ln>
                          <a:noFill/>
                        </a:ln>
                      </pic:spPr>
                    </pic:pic>
                  </a:graphicData>
                </a:graphic>
              </wp:inline>
            </w:drawing>
          </w:r>
        </w:p>
        <w:p w14:paraId="088E4DB3" w14:textId="77777777" w:rsidR="00C47D83" w:rsidRDefault="007E5EB0" w:rsidP="007E5EB0">
          <w:pPr>
            <w:ind w:firstLine="0"/>
            <w:rPr>
              <w:rFonts w:ascii="Arial" w:hAnsi="Arial" w:cs="Arial"/>
              <w:bCs/>
              <w:color w:val="000000"/>
              <w:sz w:val="22"/>
              <w:szCs w:val="22"/>
            </w:rPr>
          </w:pPr>
          <w:r>
            <w:rPr>
              <w:rFonts w:ascii="Arial" w:hAnsi="Arial" w:cs="Arial"/>
              <w:b/>
              <w:bCs/>
              <w:color w:val="000000"/>
              <w:sz w:val="22"/>
              <w:szCs w:val="22"/>
            </w:rPr>
            <w:tab/>
          </w:r>
          <w:r>
            <w:rPr>
              <w:rFonts w:ascii="Arial" w:hAnsi="Arial" w:cs="Arial"/>
              <w:bCs/>
              <w:color w:val="000000"/>
              <w:sz w:val="22"/>
              <w:szCs w:val="22"/>
            </w:rPr>
            <w:t>Sequential library is used to initialize our neural network.</w:t>
          </w:r>
          <w:r w:rsidR="00C47D83">
            <w:rPr>
              <w:rFonts w:ascii="Arial" w:hAnsi="Arial" w:cs="Arial"/>
              <w:bCs/>
              <w:color w:val="000000"/>
              <w:sz w:val="22"/>
              <w:szCs w:val="22"/>
            </w:rPr>
            <w:t xml:space="preserve"> </w:t>
          </w:r>
          <w:r>
            <w:rPr>
              <w:rFonts w:ascii="Arial" w:hAnsi="Arial" w:cs="Arial"/>
              <w:bCs/>
              <w:color w:val="000000"/>
              <w:sz w:val="22"/>
              <w:szCs w:val="22"/>
            </w:rPr>
            <w:t>Convolution2</w:t>
          </w:r>
          <w:proofErr w:type="gramStart"/>
          <w:r>
            <w:rPr>
              <w:rFonts w:ascii="Arial" w:hAnsi="Arial" w:cs="Arial"/>
              <w:bCs/>
              <w:color w:val="000000"/>
              <w:sz w:val="22"/>
              <w:szCs w:val="22"/>
            </w:rPr>
            <w:t>D  is</w:t>
          </w:r>
          <w:proofErr w:type="gramEnd"/>
          <w:r>
            <w:rPr>
              <w:rFonts w:ascii="Arial" w:hAnsi="Arial" w:cs="Arial"/>
              <w:bCs/>
              <w:color w:val="000000"/>
              <w:sz w:val="22"/>
              <w:szCs w:val="22"/>
            </w:rPr>
            <w:t xml:space="preserve"> used to </w:t>
          </w:r>
          <w:r w:rsidR="00C47D83">
            <w:rPr>
              <w:rFonts w:ascii="Arial" w:hAnsi="Arial" w:cs="Arial"/>
              <w:bCs/>
              <w:color w:val="000000"/>
              <w:sz w:val="22"/>
              <w:szCs w:val="22"/>
            </w:rPr>
            <w:t>perform</w:t>
          </w:r>
          <w:r>
            <w:rPr>
              <w:rFonts w:ascii="Arial" w:hAnsi="Arial" w:cs="Arial"/>
              <w:bCs/>
              <w:color w:val="000000"/>
              <w:sz w:val="22"/>
              <w:szCs w:val="22"/>
            </w:rPr>
            <w:t xml:space="preserve"> the first step of CNN in which we add the convolution layer so we are working on images and since </w:t>
          </w:r>
          <w:r w:rsidR="00C47D83">
            <w:rPr>
              <w:rFonts w:ascii="Arial" w:hAnsi="Arial" w:cs="Arial"/>
              <w:bCs/>
              <w:color w:val="000000"/>
              <w:sz w:val="22"/>
              <w:szCs w:val="22"/>
            </w:rPr>
            <w:t xml:space="preserve">the </w:t>
          </w:r>
          <w:r>
            <w:rPr>
              <w:rFonts w:ascii="Arial" w:hAnsi="Arial" w:cs="Arial"/>
              <w:bCs/>
              <w:color w:val="000000"/>
              <w:sz w:val="22"/>
              <w:szCs w:val="22"/>
            </w:rPr>
            <w:t xml:space="preserve">image </w:t>
          </w:r>
          <w:r w:rsidR="00C47D83">
            <w:rPr>
              <w:rFonts w:ascii="Arial" w:hAnsi="Arial" w:cs="Arial"/>
              <w:bCs/>
              <w:color w:val="000000"/>
              <w:sz w:val="22"/>
              <w:szCs w:val="22"/>
            </w:rPr>
            <w:t>is</w:t>
          </w:r>
          <w:r>
            <w:rPr>
              <w:rFonts w:ascii="Arial" w:hAnsi="Arial" w:cs="Arial"/>
              <w:bCs/>
              <w:color w:val="000000"/>
              <w:sz w:val="22"/>
              <w:szCs w:val="22"/>
            </w:rPr>
            <w:t xml:space="preserve"> in 2D we use</w:t>
          </w:r>
          <w:r w:rsidR="00C47D83">
            <w:rPr>
              <w:rFonts w:ascii="Arial" w:hAnsi="Arial" w:cs="Arial"/>
              <w:bCs/>
              <w:color w:val="000000"/>
              <w:sz w:val="22"/>
              <w:szCs w:val="22"/>
            </w:rPr>
            <w:t xml:space="preserve"> a</w:t>
          </w:r>
          <w:r>
            <w:rPr>
              <w:rFonts w:ascii="Arial" w:hAnsi="Arial" w:cs="Arial"/>
              <w:bCs/>
              <w:color w:val="000000"/>
              <w:sz w:val="22"/>
              <w:szCs w:val="22"/>
            </w:rPr>
            <w:t xml:space="preserve"> convolution2D to deal with </w:t>
          </w:r>
          <w:r w:rsidR="00D34C97">
            <w:rPr>
              <w:rFonts w:ascii="Arial" w:hAnsi="Arial" w:cs="Arial"/>
              <w:bCs/>
              <w:color w:val="000000"/>
              <w:sz w:val="22"/>
              <w:szCs w:val="22"/>
            </w:rPr>
            <w:t xml:space="preserve">images. </w:t>
          </w:r>
        </w:p>
        <w:p w14:paraId="520C5F21" w14:textId="1A8E3368" w:rsidR="007E5EB0" w:rsidRDefault="00C47D83" w:rsidP="007E5EB0">
          <w:pPr>
            <w:ind w:firstLine="0"/>
            <w:rPr>
              <w:rFonts w:ascii="Arial" w:hAnsi="Arial" w:cs="Arial"/>
              <w:bCs/>
              <w:color w:val="000000"/>
              <w:sz w:val="22"/>
              <w:szCs w:val="22"/>
            </w:rPr>
          </w:pPr>
          <w:r>
            <w:rPr>
              <w:rFonts w:ascii="Arial" w:hAnsi="Arial" w:cs="Arial"/>
              <w:bCs/>
              <w:color w:val="000000"/>
              <w:sz w:val="22"/>
              <w:szCs w:val="22"/>
            </w:rPr>
            <w:t>The n</w:t>
          </w:r>
          <w:r w:rsidR="00D34C97">
            <w:rPr>
              <w:rFonts w:ascii="Arial" w:hAnsi="Arial" w:cs="Arial"/>
              <w:bCs/>
              <w:color w:val="000000"/>
              <w:sz w:val="22"/>
              <w:szCs w:val="22"/>
            </w:rPr>
            <w:t>ext</w:t>
          </w:r>
          <w:r w:rsidR="00431F33">
            <w:rPr>
              <w:rFonts w:ascii="Arial" w:hAnsi="Arial" w:cs="Arial"/>
              <w:bCs/>
              <w:color w:val="000000"/>
              <w:sz w:val="22"/>
              <w:szCs w:val="22"/>
            </w:rPr>
            <w:t xml:space="preserve"> package is Maxpooling2D and this package is used to extract max</w:t>
          </w:r>
          <w:r>
            <w:rPr>
              <w:rFonts w:ascii="Arial" w:hAnsi="Arial" w:cs="Arial"/>
              <w:bCs/>
              <w:color w:val="000000"/>
              <w:sz w:val="22"/>
              <w:szCs w:val="22"/>
            </w:rPr>
            <w:t>imus</w:t>
          </w:r>
          <w:r w:rsidR="00431F33">
            <w:rPr>
              <w:rFonts w:ascii="Arial" w:hAnsi="Arial" w:cs="Arial"/>
              <w:bCs/>
              <w:color w:val="000000"/>
              <w:sz w:val="22"/>
              <w:szCs w:val="22"/>
            </w:rPr>
            <w:t xml:space="preserve"> values (features).</w:t>
          </w:r>
          <w:r>
            <w:rPr>
              <w:rFonts w:ascii="Arial" w:hAnsi="Arial" w:cs="Arial"/>
              <w:bCs/>
              <w:color w:val="000000"/>
              <w:sz w:val="22"/>
              <w:szCs w:val="22"/>
            </w:rPr>
            <w:t xml:space="preserve"> The n</w:t>
          </w:r>
          <w:r w:rsidR="00D34C97">
            <w:rPr>
              <w:rFonts w:ascii="Arial" w:hAnsi="Arial" w:cs="Arial"/>
              <w:bCs/>
              <w:color w:val="000000"/>
              <w:sz w:val="22"/>
              <w:szCs w:val="22"/>
            </w:rPr>
            <w:t>ext package is Flatten</w:t>
          </w:r>
          <w:r>
            <w:rPr>
              <w:rFonts w:ascii="Arial" w:hAnsi="Arial" w:cs="Arial"/>
              <w:bCs/>
              <w:color w:val="000000"/>
              <w:sz w:val="22"/>
              <w:szCs w:val="22"/>
            </w:rPr>
            <w:t xml:space="preserve"> which</w:t>
          </w:r>
          <w:r w:rsidR="00D34C97">
            <w:rPr>
              <w:rFonts w:ascii="Arial" w:hAnsi="Arial" w:cs="Arial"/>
              <w:bCs/>
              <w:color w:val="000000"/>
              <w:sz w:val="22"/>
              <w:szCs w:val="22"/>
            </w:rPr>
            <w:t xml:space="preserve"> is used to convert the pooled layer into</w:t>
          </w:r>
          <w:r>
            <w:rPr>
              <w:rFonts w:ascii="Arial" w:hAnsi="Arial" w:cs="Arial"/>
              <w:bCs/>
              <w:color w:val="000000"/>
              <w:sz w:val="22"/>
              <w:szCs w:val="22"/>
            </w:rPr>
            <w:t xml:space="preserve"> a</w:t>
          </w:r>
          <w:r w:rsidR="00D34C97">
            <w:rPr>
              <w:rFonts w:ascii="Arial" w:hAnsi="Arial" w:cs="Arial"/>
              <w:bCs/>
              <w:color w:val="000000"/>
              <w:sz w:val="22"/>
              <w:szCs w:val="22"/>
            </w:rPr>
            <w:t xml:space="preserve"> large feature vector</w:t>
          </w:r>
          <w:r w:rsidR="00E657A0">
            <w:rPr>
              <w:rFonts w:ascii="Arial" w:hAnsi="Arial" w:cs="Arial"/>
              <w:bCs/>
              <w:color w:val="000000"/>
              <w:sz w:val="22"/>
              <w:szCs w:val="22"/>
            </w:rPr>
            <w:t xml:space="preserve"> which </w:t>
          </w:r>
          <w:r>
            <w:rPr>
              <w:rFonts w:ascii="Arial" w:hAnsi="Arial" w:cs="Arial"/>
              <w:bCs/>
              <w:color w:val="000000"/>
              <w:sz w:val="22"/>
              <w:szCs w:val="22"/>
            </w:rPr>
            <w:t>becomes</w:t>
          </w:r>
          <w:r w:rsidR="00E657A0">
            <w:rPr>
              <w:rFonts w:ascii="Arial" w:hAnsi="Arial" w:cs="Arial"/>
              <w:bCs/>
              <w:color w:val="000000"/>
              <w:sz w:val="22"/>
              <w:szCs w:val="22"/>
            </w:rPr>
            <w:t xml:space="preserve"> the input of</w:t>
          </w:r>
          <w:r>
            <w:rPr>
              <w:rFonts w:ascii="Arial" w:hAnsi="Arial" w:cs="Arial"/>
              <w:bCs/>
              <w:color w:val="000000"/>
              <w:sz w:val="22"/>
              <w:szCs w:val="22"/>
            </w:rPr>
            <w:t xml:space="preserve"> the</w:t>
          </w:r>
          <w:r w:rsidR="00E657A0">
            <w:rPr>
              <w:rFonts w:ascii="Arial" w:hAnsi="Arial" w:cs="Arial"/>
              <w:bCs/>
              <w:color w:val="000000"/>
              <w:sz w:val="22"/>
              <w:szCs w:val="22"/>
            </w:rPr>
            <w:t xml:space="preserve"> fully connected </w:t>
          </w:r>
          <w:r w:rsidR="0027481F">
            <w:rPr>
              <w:rFonts w:ascii="Arial" w:hAnsi="Arial" w:cs="Arial"/>
              <w:bCs/>
              <w:color w:val="000000"/>
              <w:sz w:val="22"/>
              <w:szCs w:val="22"/>
            </w:rPr>
            <w:t>layer. Dense</w:t>
          </w:r>
          <w:r w:rsidR="00DE4E2D">
            <w:rPr>
              <w:rFonts w:ascii="Arial" w:hAnsi="Arial" w:cs="Arial"/>
              <w:bCs/>
              <w:color w:val="000000"/>
              <w:sz w:val="22"/>
              <w:szCs w:val="22"/>
            </w:rPr>
            <w:t xml:space="preserve"> package is used to add the fully connected layer and a classical neural network</w:t>
          </w:r>
          <w:r w:rsidR="00586C03">
            <w:rPr>
              <w:rFonts w:ascii="Arial" w:hAnsi="Arial" w:cs="Arial"/>
              <w:bCs/>
              <w:color w:val="000000"/>
              <w:sz w:val="22"/>
              <w:szCs w:val="22"/>
            </w:rPr>
            <w:t xml:space="preserve"> so basically each package </w:t>
          </w:r>
          <w:r>
            <w:rPr>
              <w:rFonts w:ascii="Arial" w:hAnsi="Arial" w:cs="Arial"/>
              <w:bCs/>
              <w:color w:val="000000"/>
              <w:sz w:val="22"/>
              <w:szCs w:val="22"/>
            </w:rPr>
            <w:t>corresponds</w:t>
          </w:r>
          <w:r w:rsidR="00586C03">
            <w:rPr>
              <w:rFonts w:ascii="Arial" w:hAnsi="Arial" w:cs="Arial"/>
              <w:bCs/>
              <w:color w:val="000000"/>
              <w:sz w:val="22"/>
              <w:szCs w:val="22"/>
            </w:rPr>
            <w:t xml:space="preserve"> to one step of the construction at the CNN</w:t>
          </w:r>
          <w:r w:rsidR="0027481F">
            <w:rPr>
              <w:rFonts w:ascii="Arial" w:hAnsi="Arial" w:cs="Arial"/>
              <w:bCs/>
              <w:color w:val="000000"/>
              <w:sz w:val="22"/>
              <w:szCs w:val="22"/>
            </w:rPr>
            <w:t>.</w:t>
          </w:r>
          <w:r w:rsidR="00155FE5">
            <w:rPr>
              <w:rFonts w:ascii="Arial" w:hAnsi="Arial" w:cs="Arial"/>
              <w:bCs/>
              <w:color w:val="000000"/>
              <w:sz w:val="22"/>
              <w:szCs w:val="22"/>
            </w:rPr>
            <w:t xml:space="preserve"> </w:t>
          </w:r>
          <w:r w:rsidR="0027481F">
            <w:rPr>
              <w:rFonts w:ascii="Arial" w:hAnsi="Arial" w:cs="Arial"/>
              <w:bCs/>
              <w:color w:val="000000"/>
              <w:sz w:val="22"/>
              <w:szCs w:val="22"/>
            </w:rPr>
            <w:t>Next step is initializing the sequential</w:t>
          </w:r>
          <w:r w:rsidR="004713DF">
            <w:rPr>
              <w:rFonts w:ascii="Arial" w:hAnsi="Arial" w:cs="Arial"/>
              <w:bCs/>
              <w:color w:val="000000"/>
              <w:sz w:val="22"/>
              <w:szCs w:val="22"/>
            </w:rPr>
            <w:t xml:space="preserve"> object.</w:t>
          </w:r>
        </w:p>
        <w:p w14:paraId="0A80727A" w14:textId="7A239E16" w:rsidR="00064F38" w:rsidRDefault="00064F38" w:rsidP="007E5EB0">
          <w:pPr>
            <w:ind w:firstLine="0"/>
            <w:rPr>
              <w:rFonts w:ascii="Arial" w:hAnsi="Arial" w:cs="Arial"/>
              <w:bCs/>
              <w:color w:val="000000"/>
              <w:sz w:val="22"/>
              <w:szCs w:val="22"/>
            </w:rPr>
          </w:pPr>
          <w:r>
            <w:rPr>
              <w:noProof/>
            </w:rPr>
            <w:drawing>
              <wp:inline distT="0" distB="0" distL="0" distR="0" wp14:anchorId="535502FB" wp14:editId="7AB12D4B">
                <wp:extent cx="5943600" cy="49488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4882"/>
                        </a:xfrm>
                        <a:prstGeom prst="rect">
                          <a:avLst/>
                        </a:prstGeom>
                        <a:noFill/>
                        <a:ln>
                          <a:noFill/>
                        </a:ln>
                      </pic:spPr>
                    </pic:pic>
                  </a:graphicData>
                </a:graphic>
              </wp:inline>
            </w:drawing>
          </w:r>
        </w:p>
        <w:p w14:paraId="4374BE55" w14:textId="24B86EA3" w:rsidR="00064F38" w:rsidRDefault="00AD067E" w:rsidP="007E5EB0">
          <w:pPr>
            <w:ind w:firstLine="0"/>
            <w:rPr>
              <w:rFonts w:asciiTheme="majorHAnsi" w:hAnsiTheme="majorHAnsi" w:cstheme="majorHAnsi"/>
              <w:color w:val="333333"/>
              <w:shd w:val="clear" w:color="auto" w:fill="FFFFFF"/>
            </w:rPr>
          </w:pPr>
          <w:r>
            <w:rPr>
              <w:rFonts w:ascii="Arial" w:hAnsi="Arial" w:cs="Arial"/>
              <w:bCs/>
              <w:color w:val="000000"/>
              <w:sz w:val="22"/>
              <w:szCs w:val="22"/>
            </w:rPr>
            <w:t xml:space="preserve">In this step it will convert the image into </w:t>
          </w:r>
          <w:r w:rsidR="00155FE5">
            <w:rPr>
              <w:rFonts w:ascii="Arial" w:hAnsi="Arial" w:cs="Arial"/>
              <w:bCs/>
              <w:color w:val="000000"/>
              <w:sz w:val="22"/>
              <w:szCs w:val="22"/>
            </w:rPr>
            <w:t xml:space="preserve">a </w:t>
          </w:r>
          <w:r>
            <w:rPr>
              <w:rFonts w:ascii="Arial" w:hAnsi="Arial" w:cs="Arial"/>
              <w:bCs/>
              <w:color w:val="000000"/>
              <w:sz w:val="22"/>
              <w:szCs w:val="22"/>
            </w:rPr>
            <w:t>matrix of pixel containing 0 and 1.</w:t>
          </w:r>
          <w:r w:rsidR="00FE4613" w:rsidRPr="00FE4613">
            <w:rPr>
              <w:rFonts w:ascii="MS Shell Dlg 2" w:hAnsi="MS Shell Dlg 2"/>
              <w:color w:val="333333"/>
              <w:sz w:val="27"/>
              <w:szCs w:val="27"/>
              <w:shd w:val="clear" w:color="auto" w:fill="FFFFFF"/>
            </w:rPr>
            <w:t xml:space="preserve"> </w:t>
          </w:r>
          <w:r w:rsidR="00FE4613">
            <w:rPr>
              <w:rFonts w:ascii="MS Shell Dlg 2" w:hAnsi="MS Shell Dlg 2" w:hint="eastAsia"/>
              <w:color w:val="333333"/>
              <w:sz w:val="27"/>
              <w:szCs w:val="27"/>
              <w:shd w:val="clear" w:color="auto" w:fill="FFFFFF"/>
            </w:rPr>
            <w:t>“</w:t>
          </w:r>
          <w:r w:rsidR="00FE4613" w:rsidRPr="00FE4613">
            <w:rPr>
              <w:rFonts w:asciiTheme="majorHAnsi" w:hAnsiTheme="majorHAnsi" w:cstheme="majorHAnsi"/>
              <w:color w:val="333333"/>
              <w:shd w:val="clear" w:color="auto" w:fill="FFFFFF"/>
            </w:rPr>
            <w:t>This layer creates a convolution kernel that is convolved with the input</w:t>
          </w:r>
          <w:r w:rsidR="00155FE5">
            <w:rPr>
              <w:rFonts w:asciiTheme="majorHAnsi" w:hAnsiTheme="majorHAnsi" w:cstheme="majorHAnsi"/>
              <w:color w:val="333333"/>
              <w:shd w:val="clear" w:color="auto" w:fill="FFFFFF"/>
            </w:rPr>
            <w:t xml:space="preserve"> layer</w:t>
          </w:r>
          <w:r w:rsidR="00FE4613" w:rsidRPr="00FE4613">
            <w:rPr>
              <w:rFonts w:asciiTheme="majorHAnsi" w:hAnsiTheme="majorHAnsi" w:cstheme="majorHAnsi"/>
              <w:color w:val="333333"/>
              <w:shd w:val="clear" w:color="auto" w:fill="FFFFFF"/>
            </w:rPr>
            <w:t xml:space="preserve"> to produce a tensor of outputs. If</w:t>
          </w:r>
          <w:r w:rsidR="00FE4613" w:rsidRPr="00FE4613">
            <w:rPr>
              <w:rStyle w:val="apple-converted-space"/>
              <w:rFonts w:asciiTheme="majorHAnsi" w:hAnsiTheme="majorHAnsi" w:cstheme="majorHAnsi"/>
              <w:color w:val="333333"/>
              <w:shd w:val="clear" w:color="auto" w:fill="FFFFFF"/>
            </w:rPr>
            <w:t> </w:t>
          </w:r>
          <w:proofErr w:type="spellStart"/>
          <w:r w:rsidR="00FE4613" w:rsidRPr="00FE4613">
            <w:rPr>
              <w:rStyle w:val="HTMLCite"/>
              <w:rFonts w:asciiTheme="majorHAnsi" w:hAnsiTheme="majorHAnsi" w:cstheme="majorHAnsi"/>
              <w:color w:val="333333"/>
              <w:shd w:val="clear" w:color="auto" w:fill="FFFFFF"/>
            </w:rPr>
            <w:t>use_bias</w:t>
          </w:r>
          <w:proofErr w:type="spellEnd"/>
          <w:r w:rsidR="00FE4613" w:rsidRPr="00FE4613">
            <w:rPr>
              <w:rStyle w:val="apple-converted-space"/>
              <w:rFonts w:asciiTheme="majorHAnsi" w:hAnsiTheme="majorHAnsi" w:cstheme="majorHAnsi"/>
              <w:color w:val="333333"/>
              <w:shd w:val="clear" w:color="auto" w:fill="FFFFFF"/>
            </w:rPr>
            <w:t> </w:t>
          </w:r>
          <w:r w:rsidR="00FE4613" w:rsidRPr="00FE4613">
            <w:rPr>
              <w:rFonts w:asciiTheme="majorHAnsi" w:hAnsiTheme="majorHAnsi" w:cstheme="majorHAnsi"/>
              <w:color w:val="333333"/>
              <w:shd w:val="clear" w:color="auto" w:fill="FFFFFF"/>
            </w:rPr>
            <w:t>is True, a bias vector is created and added to the outputs. Finally, if</w:t>
          </w:r>
          <w:r w:rsidR="00FE4613" w:rsidRPr="00FE4613">
            <w:rPr>
              <w:rStyle w:val="apple-converted-space"/>
              <w:rFonts w:asciiTheme="majorHAnsi" w:hAnsiTheme="majorHAnsi" w:cstheme="majorHAnsi"/>
              <w:color w:val="333333"/>
              <w:shd w:val="clear" w:color="auto" w:fill="FFFFFF"/>
            </w:rPr>
            <w:t> </w:t>
          </w:r>
          <w:r w:rsidR="00FE4613" w:rsidRPr="00FE4613">
            <w:rPr>
              <w:rStyle w:val="HTMLCite"/>
              <w:rFonts w:asciiTheme="majorHAnsi" w:hAnsiTheme="majorHAnsi" w:cstheme="majorHAnsi"/>
              <w:color w:val="333333"/>
              <w:shd w:val="clear" w:color="auto" w:fill="FFFFFF"/>
            </w:rPr>
            <w:t>activation</w:t>
          </w:r>
          <w:r w:rsidR="00FE4613" w:rsidRPr="00FE4613">
            <w:rPr>
              <w:rStyle w:val="apple-converted-space"/>
              <w:rFonts w:asciiTheme="majorHAnsi" w:hAnsiTheme="majorHAnsi" w:cstheme="majorHAnsi"/>
              <w:color w:val="333333"/>
              <w:shd w:val="clear" w:color="auto" w:fill="FFFFFF"/>
            </w:rPr>
            <w:t> </w:t>
          </w:r>
          <w:r w:rsidR="00FE4613" w:rsidRPr="00FE4613">
            <w:rPr>
              <w:rFonts w:asciiTheme="majorHAnsi" w:hAnsiTheme="majorHAnsi" w:cstheme="majorHAnsi"/>
              <w:color w:val="333333"/>
              <w:shd w:val="clear" w:color="auto" w:fill="FFFFFF"/>
            </w:rPr>
            <w:t>is not</w:t>
          </w:r>
          <w:r w:rsidR="00FE4613" w:rsidRPr="00FE4613">
            <w:rPr>
              <w:rStyle w:val="apple-converted-space"/>
              <w:rFonts w:asciiTheme="majorHAnsi" w:hAnsiTheme="majorHAnsi" w:cstheme="majorHAnsi"/>
              <w:color w:val="333333"/>
              <w:shd w:val="clear" w:color="auto" w:fill="FFFFFF"/>
            </w:rPr>
            <w:t> </w:t>
          </w:r>
          <w:r w:rsidR="00FE4613" w:rsidRPr="00FE4613">
            <w:rPr>
              <w:rStyle w:val="HTMLCite"/>
              <w:rFonts w:asciiTheme="majorHAnsi" w:hAnsiTheme="majorHAnsi" w:cstheme="majorHAnsi"/>
              <w:color w:val="333333"/>
              <w:shd w:val="clear" w:color="auto" w:fill="FFFFFF"/>
            </w:rPr>
            <w:t>None</w:t>
          </w:r>
          <w:r w:rsidR="00FE4613" w:rsidRPr="00FE4613">
            <w:rPr>
              <w:rFonts w:asciiTheme="majorHAnsi" w:hAnsiTheme="majorHAnsi" w:cstheme="majorHAnsi"/>
              <w:color w:val="333333"/>
              <w:shd w:val="clear" w:color="auto" w:fill="FFFFFF"/>
            </w:rPr>
            <w:t>, it is applied to the outputs as well</w:t>
          </w:r>
          <w:r w:rsidR="00FE4613">
            <w:rPr>
              <w:rFonts w:asciiTheme="majorHAnsi" w:hAnsiTheme="majorHAnsi" w:cstheme="majorHAnsi"/>
              <w:color w:val="333333"/>
              <w:shd w:val="clear" w:color="auto" w:fill="FFFFFF"/>
            </w:rPr>
            <w:t>”</w:t>
          </w:r>
          <w:r w:rsidR="00FE4613" w:rsidRPr="00FE4613">
            <w:rPr>
              <w:rFonts w:asciiTheme="majorHAnsi" w:hAnsiTheme="majorHAnsi" w:cstheme="majorHAnsi"/>
              <w:color w:val="333333"/>
              <w:shd w:val="clear" w:color="auto" w:fill="FFFFFF"/>
            </w:rPr>
            <w:t>.</w:t>
          </w:r>
        </w:p>
        <w:p w14:paraId="47F2130E" w14:textId="2CD1D5E1" w:rsidR="00832999" w:rsidRDefault="00832999" w:rsidP="007E5EB0">
          <w:pPr>
            <w:ind w:firstLine="0"/>
            <w:rPr>
              <w:rFonts w:asciiTheme="majorHAnsi" w:hAnsiTheme="majorHAnsi" w:cstheme="majorHAnsi"/>
              <w:bCs/>
              <w:color w:val="000000"/>
            </w:rPr>
          </w:pPr>
        </w:p>
        <w:p w14:paraId="0906F1C2" w14:textId="47960968" w:rsidR="00832999" w:rsidRDefault="00A018AE" w:rsidP="007E5EB0">
          <w:pPr>
            <w:ind w:firstLine="0"/>
            <w:rPr>
              <w:rFonts w:asciiTheme="majorHAnsi" w:hAnsiTheme="majorHAnsi" w:cstheme="majorHAnsi"/>
              <w:bCs/>
              <w:color w:val="000000"/>
            </w:rPr>
          </w:pPr>
          <w:r>
            <w:rPr>
              <w:noProof/>
            </w:rPr>
            <w:lastRenderedPageBreak/>
            <w:drawing>
              <wp:inline distT="0" distB="0" distL="0" distR="0" wp14:anchorId="520A4D29" wp14:editId="386663FE">
                <wp:extent cx="5613400" cy="9988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400" cy="998855"/>
                        </a:xfrm>
                        <a:prstGeom prst="rect">
                          <a:avLst/>
                        </a:prstGeom>
                        <a:noFill/>
                        <a:ln>
                          <a:noFill/>
                        </a:ln>
                      </pic:spPr>
                    </pic:pic>
                  </a:graphicData>
                </a:graphic>
              </wp:inline>
            </w:drawing>
          </w:r>
        </w:p>
        <w:p w14:paraId="61F3AD80" w14:textId="11EAF459" w:rsidR="00A018AE" w:rsidRDefault="00A018AE" w:rsidP="007E5EB0">
          <w:pPr>
            <w:ind w:firstLine="0"/>
            <w:rPr>
              <w:rFonts w:asciiTheme="majorHAnsi" w:hAnsiTheme="majorHAnsi" w:cstheme="majorHAnsi"/>
              <w:bCs/>
              <w:color w:val="000000"/>
            </w:rPr>
          </w:pPr>
          <w:r>
            <w:rPr>
              <w:rFonts w:asciiTheme="majorHAnsi" w:hAnsiTheme="majorHAnsi" w:cstheme="majorHAnsi"/>
              <w:bCs/>
              <w:color w:val="000000"/>
            </w:rPr>
            <w:t>We are creating in this step</w:t>
          </w:r>
          <w:r w:rsidR="00DB6D48">
            <w:rPr>
              <w:rFonts w:asciiTheme="majorHAnsi" w:hAnsiTheme="majorHAnsi" w:cstheme="majorHAnsi"/>
              <w:bCs/>
              <w:color w:val="000000"/>
            </w:rPr>
            <w:t xml:space="preserve"> and max pooling matrix size is 2*2.</w:t>
          </w:r>
        </w:p>
        <w:p w14:paraId="7DACAD21" w14:textId="744595B3" w:rsidR="001E6755" w:rsidRDefault="001E6755" w:rsidP="007E5EB0">
          <w:pPr>
            <w:ind w:firstLine="0"/>
            <w:rPr>
              <w:rFonts w:asciiTheme="majorHAnsi" w:hAnsiTheme="majorHAnsi" w:cstheme="majorHAnsi"/>
              <w:bCs/>
              <w:color w:val="000000"/>
            </w:rPr>
          </w:pPr>
          <w:r>
            <w:rPr>
              <w:noProof/>
            </w:rPr>
            <w:drawing>
              <wp:inline distT="0" distB="0" distL="0" distR="0" wp14:anchorId="703B5543" wp14:editId="0BB537CE">
                <wp:extent cx="5592445" cy="1045845"/>
                <wp:effectExtent l="0" t="0" r="825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2445" cy="1045845"/>
                        </a:xfrm>
                        <a:prstGeom prst="rect">
                          <a:avLst/>
                        </a:prstGeom>
                        <a:noFill/>
                        <a:ln>
                          <a:noFill/>
                        </a:ln>
                      </pic:spPr>
                    </pic:pic>
                  </a:graphicData>
                </a:graphic>
              </wp:inline>
            </w:drawing>
          </w:r>
        </w:p>
        <w:p w14:paraId="48C00CAE" w14:textId="50A8A28F" w:rsidR="003B5FF7" w:rsidRDefault="001E6755" w:rsidP="007E5EB0">
          <w:pPr>
            <w:ind w:firstLine="0"/>
            <w:rPr>
              <w:rFonts w:asciiTheme="majorHAnsi" w:hAnsiTheme="majorHAnsi" w:cstheme="majorHAnsi"/>
              <w:bCs/>
              <w:color w:val="000000"/>
            </w:rPr>
          </w:pPr>
          <w:r>
            <w:rPr>
              <w:rFonts w:asciiTheme="majorHAnsi" w:hAnsiTheme="majorHAnsi" w:cstheme="majorHAnsi"/>
              <w:bCs/>
              <w:color w:val="000000"/>
            </w:rPr>
            <w:t>All our pooled feature map</w:t>
          </w:r>
          <w:r w:rsidR="00155FE5">
            <w:rPr>
              <w:rFonts w:asciiTheme="majorHAnsi" w:hAnsiTheme="majorHAnsi" w:cstheme="majorHAnsi"/>
              <w:bCs/>
              <w:color w:val="000000"/>
            </w:rPr>
            <w:t>s</w:t>
          </w:r>
          <w:r>
            <w:rPr>
              <w:rFonts w:asciiTheme="majorHAnsi" w:hAnsiTheme="majorHAnsi" w:cstheme="majorHAnsi"/>
              <w:bCs/>
              <w:color w:val="000000"/>
            </w:rPr>
            <w:t xml:space="preserve"> </w:t>
          </w:r>
          <w:r w:rsidR="00155FE5">
            <w:rPr>
              <w:rFonts w:asciiTheme="majorHAnsi" w:hAnsiTheme="majorHAnsi" w:cstheme="majorHAnsi"/>
              <w:bCs/>
              <w:color w:val="000000"/>
            </w:rPr>
            <w:t>have</w:t>
          </w:r>
          <w:r>
            <w:rPr>
              <w:rFonts w:asciiTheme="majorHAnsi" w:hAnsiTheme="majorHAnsi" w:cstheme="majorHAnsi"/>
              <w:bCs/>
              <w:color w:val="000000"/>
            </w:rPr>
            <w:t xml:space="preserve"> </w:t>
          </w:r>
          <w:r w:rsidR="00155FE5">
            <w:rPr>
              <w:rFonts w:asciiTheme="majorHAnsi" w:hAnsiTheme="majorHAnsi" w:cstheme="majorHAnsi"/>
              <w:bCs/>
              <w:color w:val="000000"/>
            </w:rPr>
            <w:t xml:space="preserve">been </w:t>
          </w:r>
          <w:r>
            <w:rPr>
              <w:rFonts w:asciiTheme="majorHAnsi" w:hAnsiTheme="majorHAnsi" w:cstheme="majorHAnsi"/>
              <w:bCs/>
              <w:color w:val="000000"/>
            </w:rPr>
            <w:t xml:space="preserve">put into </w:t>
          </w:r>
          <w:r w:rsidR="00155FE5">
            <w:rPr>
              <w:rFonts w:asciiTheme="majorHAnsi" w:hAnsiTheme="majorHAnsi" w:cstheme="majorHAnsi"/>
              <w:bCs/>
              <w:color w:val="000000"/>
            </w:rPr>
            <w:t xml:space="preserve">a </w:t>
          </w:r>
          <w:r>
            <w:rPr>
              <w:rFonts w:asciiTheme="majorHAnsi" w:hAnsiTheme="majorHAnsi" w:cstheme="majorHAnsi"/>
              <w:bCs/>
              <w:color w:val="000000"/>
            </w:rPr>
            <w:t xml:space="preserve">single </w:t>
          </w:r>
          <w:r w:rsidR="003B5FF7">
            <w:rPr>
              <w:rFonts w:asciiTheme="majorHAnsi" w:hAnsiTheme="majorHAnsi" w:cstheme="majorHAnsi"/>
              <w:bCs/>
              <w:color w:val="000000"/>
            </w:rPr>
            <w:t>vector. The</w:t>
          </w:r>
          <w:r>
            <w:rPr>
              <w:rFonts w:asciiTheme="majorHAnsi" w:hAnsiTheme="majorHAnsi" w:cstheme="majorHAnsi"/>
              <w:bCs/>
              <w:color w:val="000000"/>
            </w:rPr>
            <w:t xml:space="preserve"> vector </w:t>
          </w:r>
          <w:r w:rsidR="00155FE5">
            <w:rPr>
              <w:rFonts w:asciiTheme="majorHAnsi" w:hAnsiTheme="majorHAnsi" w:cstheme="majorHAnsi"/>
              <w:bCs/>
              <w:color w:val="000000"/>
            </w:rPr>
            <w:t>contains</w:t>
          </w:r>
          <w:r>
            <w:rPr>
              <w:rFonts w:asciiTheme="majorHAnsi" w:hAnsiTheme="majorHAnsi" w:cstheme="majorHAnsi"/>
              <w:bCs/>
              <w:color w:val="000000"/>
            </w:rPr>
            <w:t xml:space="preserve"> all the different cell</w:t>
          </w:r>
          <w:r w:rsidR="00155FE5">
            <w:rPr>
              <w:rFonts w:asciiTheme="majorHAnsi" w:hAnsiTheme="majorHAnsi" w:cstheme="majorHAnsi"/>
              <w:bCs/>
              <w:color w:val="000000"/>
            </w:rPr>
            <w:t>s</w:t>
          </w:r>
          <w:r>
            <w:rPr>
              <w:rFonts w:asciiTheme="majorHAnsi" w:hAnsiTheme="majorHAnsi" w:cstheme="majorHAnsi"/>
              <w:bCs/>
              <w:color w:val="000000"/>
            </w:rPr>
            <w:t xml:space="preserve"> of all the different map.</w:t>
          </w:r>
        </w:p>
        <w:p w14:paraId="19D5971B" w14:textId="6894F205" w:rsidR="003B5FF7" w:rsidRDefault="00282F0A" w:rsidP="007E5EB0">
          <w:pPr>
            <w:ind w:firstLine="0"/>
            <w:rPr>
              <w:rFonts w:asciiTheme="majorHAnsi" w:hAnsiTheme="majorHAnsi" w:cstheme="majorHAnsi"/>
              <w:bCs/>
              <w:color w:val="000000"/>
            </w:rPr>
          </w:pPr>
          <w:r>
            <w:rPr>
              <w:rFonts w:asciiTheme="majorHAnsi" w:hAnsiTheme="majorHAnsi" w:cstheme="majorHAnsi"/>
              <w:bCs/>
              <w:noProof/>
              <w:color w:val="000000"/>
            </w:rPr>
            <w:drawing>
              <wp:inline distT="0" distB="0" distL="0" distR="0" wp14:anchorId="3515A167" wp14:editId="69A1CADC">
                <wp:extent cx="5943600" cy="1838325"/>
                <wp:effectExtent l="0" t="0" r="0" b="9525"/>
                <wp:docPr id="11" name="Picture 1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11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3B4816BB" w14:textId="77B8ADCB" w:rsidR="003B5FF7" w:rsidRDefault="003B5FF7" w:rsidP="007E5EB0">
          <w:pPr>
            <w:ind w:firstLine="0"/>
            <w:rPr>
              <w:rFonts w:asciiTheme="majorHAnsi" w:hAnsiTheme="majorHAnsi" w:cstheme="majorHAnsi"/>
              <w:bCs/>
              <w:color w:val="000000"/>
            </w:rPr>
          </w:pPr>
        </w:p>
        <w:p w14:paraId="02F02B41" w14:textId="32781C44" w:rsidR="003B5FF7" w:rsidRDefault="003B5FF7" w:rsidP="007E5EB0">
          <w:pPr>
            <w:ind w:firstLine="0"/>
            <w:rPr>
              <w:rFonts w:asciiTheme="majorHAnsi" w:hAnsiTheme="majorHAnsi" w:cstheme="majorHAnsi"/>
              <w:bCs/>
              <w:color w:val="000000"/>
            </w:rPr>
          </w:pPr>
          <w:r>
            <w:rPr>
              <w:rFonts w:asciiTheme="majorHAnsi" w:hAnsiTheme="majorHAnsi" w:cstheme="majorHAnsi"/>
              <w:bCs/>
              <w:color w:val="000000"/>
            </w:rPr>
            <w:t xml:space="preserve">For compiling our </w:t>
          </w:r>
          <w:r w:rsidR="00155FE5">
            <w:rPr>
              <w:rFonts w:asciiTheme="majorHAnsi" w:hAnsiTheme="majorHAnsi" w:cstheme="majorHAnsi"/>
              <w:bCs/>
              <w:color w:val="000000"/>
            </w:rPr>
            <w:t>CNN,</w:t>
          </w:r>
          <w:r>
            <w:rPr>
              <w:rFonts w:asciiTheme="majorHAnsi" w:hAnsiTheme="majorHAnsi" w:cstheme="majorHAnsi"/>
              <w:bCs/>
              <w:color w:val="000000"/>
            </w:rPr>
            <w:t xml:space="preserve"> we are using stochastic gradient decent algorithm </w:t>
          </w:r>
          <w:r w:rsidR="008173A5">
            <w:rPr>
              <w:rFonts w:asciiTheme="majorHAnsi" w:hAnsiTheme="majorHAnsi" w:cstheme="majorHAnsi"/>
              <w:bCs/>
              <w:color w:val="000000"/>
            </w:rPr>
            <w:t>as a</w:t>
          </w:r>
          <w:r w:rsidR="00155FE5">
            <w:rPr>
              <w:rFonts w:asciiTheme="majorHAnsi" w:hAnsiTheme="majorHAnsi" w:cstheme="majorHAnsi"/>
              <w:bCs/>
              <w:color w:val="000000"/>
            </w:rPr>
            <w:t>n</w:t>
          </w:r>
          <w:r w:rsidR="008173A5">
            <w:rPr>
              <w:rFonts w:asciiTheme="majorHAnsi" w:hAnsiTheme="majorHAnsi" w:cstheme="majorHAnsi"/>
              <w:bCs/>
              <w:color w:val="000000"/>
            </w:rPr>
            <w:t xml:space="preserve"> optimizer </w:t>
          </w:r>
          <w:r>
            <w:rPr>
              <w:rFonts w:asciiTheme="majorHAnsi" w:hAnsiTheme="majorHAnsi" w:cstheme="majorHAnsi"/>
              <w:bCs/>
              <w:color w:val="000000"/>
            </w:rPr>
            <w:t xml:space="preserve">and binary cross entropy for </w:t>
          </w:r>
          <w:r w:rsidR="00155FE5">
            <w:rPr>
              <w:rFonts w:asciiTheme="majorHAnsi" w:hAnsiTheme="majorHAnsi" w:cstheme="majorHAnsi"/>
              <w:bCs/>
              <w:color w:val="000000"/>
            </w:rPr>
            <w:t xml:space="preserve">the </w:t>
          </w:r>
          <w:r>
            <w:rPr>
              <w:rFonts w:asciiTheme="majorHAnsi" w:hAnsiTheme="majorHAnsi" w:cstheme="majorHAnsi"/>
              <w:bCs/>
              <w:color w:val="000000"/>
            </w:rPr>
            <w:t xml:space="preserve">cost </w:t>
          </w:r>
          <w:r w:rsidR="008173A5">
            <w:rPr>
              <w:rFonts w:asciiTheme="majorHAnsi" w:hAnsiTheme="majorHAnsi" w:cstheme="majorHAnsi"/>
              <w:bCs/>
              <w:color w:val="000000"/>
            </w:rPr>
            <w:t>function.</w:t>
          </w:r>
          <w:r w:rsidR="00155FE5">
            <w:rPr>
              <w:rFonts w:asciiTheme="majorHAnsi" w:hAnsiTheme="majorHAnsi" w:cstheme="majorHAnsi"/>
              <w:bCs/>
              <w:color w:val="000000"/>
            </w:rPr>
            <w:t xml:space="preserve"> </w:t>
          </w:r>
          <w:r w:rsidR="00671E15">
            <w:rPr>
              <w:rFonts w:asciiTheme="majorHAnsi" w:hAnsiTheme="majorHAnsi" w:cstheme="majorHAnsi"/>
              <w:bCs/>
              <w:color w:val="000000"/>
            </w:rPr>
            <w:t>We</w:t>
          </w:r>
          <w:r w:rsidR="00E9381D">
            <w:rPr>
              <w:rFonts w:asciiTheme="majorHAnsi" w:hAnsiTheme="majorHAnsi" w:cstheme="majorHAnsi"/>
              <w:bCs/>
              <w:color w:val="000000"/>
            </w:rPr>
            <w:t xml:space="preserve"> are creating test dataset and train dataset.</w:t>
          </w:r>
          <w:r w:rsidR="000E0686">
            <w:rPr>
              <w:rFonts w:asciiTheme="majorHAnsi" w:hAnsiTheme="majorHAnsi" w:cstheme="majorHAnsi"/>
              <w:bCs/>
              <w:color w:val="000000"/>
            </w:rPr>
            <w:t xml:space="preserve"> </w:t>
          </w:r>
          <w:proofErr w:type="spellStart"/>
          <w:r w:rsidR="00CC452F">
            <w:rPr>
              <w:rFonts w:asciiTheme="majorHAnsi" w:hAnsiTheme="majorHAnsi" w:cstheme="majorHAnsi"/>
              <w:bCs/>
              <w:color w:val="000000"/>
            </w:rPr>
            <w:t>ImageDataGenerator</w:t>
          </w:r>
          <w:proofErr w:type="spellEnd"/>
          <w:r w:rsidR="00CC452F">
            <w:rPr>
              <w:rFonts w:asciiTheme="majorHAnsi" w:hAnsiTheme="majorHAnsi" w:cstheme="majorHAnsi"/>
              <w:bCs/>
              <w:color w:val="000000"/>
            </w:rPr>
            <w:t xml:space="preserve"> function </w:t>
          </w:r>
          <w:r w:rsidR="00155FE5">
            <w:rPr>
              <w:rFonts w:asciiTheme="majorHAnsi" w:hAnsiTheme="majorHAnsi" w:cstheme="majorHAnsi"/>
              <w:bCs/>
              <w:color w:val="000000"/>
            </w:rPr>
            <w:t xml:space="preserve">is </w:t>
          </w:r>
          <w:r w:rsidR="00CC452F">
            <w:rPr>
              <w:rFonts w:asciiTheme="majorHAnsi" w:hAnsiTheme="majorHAnsi" w:cstheme="majorHAnsi"/>
              <w:bCs/>
              <w:color w:val="000000"/>
            </w:rPr>
            <w:t>used for image augmentation.</w:t>
          </w:r>
        </w:p>
        <w:p w14:paraId="598FA3A1" w14:textId="0DDCFBD6" w:rsidR="00673272" w:rsidRDefault="00673272" w:rsidP="007E5EB0">
          <w:pPr>
            <w:ind w:firstLine="0"/>
            <w:rPr>
              <w:rFonts w:asciiTheme="majorHAnsi" w:hAnsiTheme="majorHAnsi" w:cstheme="majorHAnsi"/>
              <w:bCs/>
              <w:color w:val="000000"/>
            </w:rPr>
          </w:pPr>
          <w:r>
            <w:rPr>
              <w:noProof/>
            </w:rPr>
            <w:drawing>
              <wp:inline distT="0" distB="0" distL="0" distR="0" wp14:anchorId="60B95B7E" wp14:editId="51C3E55A">
                <wp:extent cx="5659755" cy="1087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9755" cy="1087755"/>
                        </a:xfrm>
                        <a:prstGeom prst="rect">
                          <a:avLst/>
                        </a:prstGeom>
                        <a:noFill/>
                        <a:ln>
                          <a:noFill/>
                        </a:ln>
                      </pic:spPr>
                    </pic:pic>
                  </a:graphicData>
                </a:graphic>
              </wp:inline>
            </w:drawing>
          </w:r>
        </w:p>
        <w:p w14:paraId="71B5FE1B" w14:textId="40B2F57D" w:rsidR="00673272" w:rsidRDefault="00420ACE" w:rsidP="007E5EB0">
          <w:pPr>
            <w:ind w:firstLine="0"/>
            <w:rPr>
              <w:rFonts w:asciiTheme="majorHAnsi" w:hAnsiTheme="majorHAnsi" w:cstheme="majorHAnsi"/>
              <w:bCs/>
              <w:color w:val="000000"/>
            </w:rPr>
          </w:pPr>
          <w:r>
            <w:rPr>
              <w:rFonts w:asciiTheme="majorHAnsi" w:hAnsiTheme="majorHAnsi" w:cstheme="majorHAnsi"/>
              <w:bCs/>
              <w:color w:val="000000"/>
            </w:rPr>
            <w:lastRenderedPageBreak/>
            <w:t>This step is all about fitting the model with epochs value as 25 and</w:t>
          </w:r>
          <w:r w:rsidR="00155FE5">
            <w:rPr>
              <w:rFonts w:asciiTheme="majorHAnsi" w:hAnsiTheme="majorHAnsi" w:cstheme="majorHAnsi"/>
              <w:bCs/>
              <w:color w:val="000000"/>
            </w:rPr>
            <w:t xml:space="preserve"> we </w:t>
          </w:r>
          <w:r>
            <w:rPr>
              <w:rFonts w:asciiTheme="majorHAnsi" w:hAnsiTheme="majorHAnsi" w:cstheme="majorHAnsi"/>
              <w:bCs/>
              <w:color w:val="000000"/>
            </w:rPr>
            <w:t>validate it with the test data.</w:t>
          </w:r>
          <w:r w:rsidR="003E3EFD">
            <w:rPr>
              <w:rFonts w:asciiTheme="majorHAnsi" w:hAnsiTheme="majorHAnsi" w:cstheme="majorHAnsi"/>
              <w:bCs/>
              <w:noProof/>
              <w:color w:val="000000"/>
            </w:rPr>
            <w:drawing>
              <wp:inline distT="0" distB="0" distL="0" distR="0" wp14:anchorId="2C80999F" wp14:editId="1EA1E557">
                <wp:extent cx="5943600" cy="2150110"/>
                <wp:effectExtent l="0" t="0" r="0" b="254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50110"/>
                        </a:xfrm>
                        <a:prstGeom prst="rect">
                          <a:avLst/>
                        </a:prstGeom>
                      </pic:spPr>
                    </pic:pic>
                  </a:graphicData>
                </a:graphic>
              </wp:inline>
            </w:drawing>
          </w:r>
        </w:p>
        <w:p w14:paraId="537C2539" w14:textId="5CACEE59" w:rsidR="003E3EFD" w:rsidRDefault="003E3EFD" w:rsidP="007E5EB0">
          <w:pPr>
            <w:ind w:firstLine="0"/>
            <w:rPr>
              <w:rFonts w:asciiTheme="majorHAnsi" w:hAnsiTheme="majorHAnsi" w:cstheme="majorHAnsi"/>
              <w:bCs/>
              <w:color w:val="000000"/>
            </w:rPr>
          </w:pPr>
        </w:p>
        <w:p w14:paraId="7140A2B9" w14:textId="6390F9A5" w:rsidR="003E3EFD" w:rsidRPr="00FE4613" w:rsidRDefault="003E3EFD" w:rsidP="007E5EB0">
          <w:pPr>
            <w:ind w:firstLine="0"/>
            <w:rPr>
              <w:rFonts w:asciiTheme="majorHAnsi" w:hAnsiTheme="majorHAnsi" w:cstheme="majorHAnsi"/>
              <w:bCs/>
              <w:color w:val="000000"/>
            </w:rPr>
          </w:pPr>
          <w:r w:rsidRPr="003E3EFD">
            <w:rPr>
              <w:rFonts w:asciiTheme="majorHAnsi" w:hAnsiTheme="majorHAnsi" w:cstheme="majorHAnsi"/>
              <w:bCs/>
              <w:color w:val="000000"/>
            </w:rPr>
            <w:t>In this, we can observe the train and test dataset accuracy. In starting(Epoch) training set accuracy is 60% whereas test dataset accuracy is 67%. While if we consider epoch 6th we can observe the training set to be 75% and test dataset to be 76% and we can observe on 10th epoch the accuracy of trainset is 80 % and test set is 78.5%.</w:t>
          </w:r>
        </w:p>
        <w:p w14:paraId="7DCDD91B" w14:textId="77777777" w:rsidR="009424A2" w:rsidRDefault="009424A2" w:rsidP="00633376">
          <w:pPr>
            <w:jc w:val="center"/>
            <w:rPr>
              <w:rFonts w:ascii="Arial" w:hAnsi="Arial" w:cs="Arial"/>
              <w:b/>
              <w:bCs/>
              <w:color w:val="000000"/>
              <w:sz w:val="22"/>
              <w:szCs w:val="22"/>
            </w:rPr>
          </w:pPr>
        </w:p>
        <w:p w14:paraId="1BE423FB" w14:textId="77777777" w:rsidR="009424A2" w:rsidRDefault="009424A2" w:rsidP="00633376">
          <w:pPr>
            <w:jc w:val="center"/>
            <w:rPr>
              <w:rFonts w:ascii="Arial" w:hAnsi="Arial" w:cs="Arial"/>
              <w:b/>
              <w:bCs/>
              <w:color w:val="000000"/>
              <w:sz w:val="22"/>
              <w:szCs w:val="22"/>
            </w:rPr>
          </w:pPr>
        </w:p>
        <w:p w14:paraId="2398F82D" w14:textId="77777777" w:rsidR="003E3EFD" w:rsidRDefault="003E3EFD" w:rsidP="00633376">
          <w:pPr>
            <w:jc w:val="center"/>
            <w:rPr>
              <w:rFonts w:ascii="Arial" w:hAnsi="Arial" w:cs="Arial"/>
              <w:b/>
              <w:bCs/>
              <w:color w:val="000000"/>
              <w:sz w:val="22"/>
              <w:szCs w:val="22"/>
            </w:rPr>
          </w:pPr>
        </w:p>
        <w:p w14:paraId="684EAD04" w14:textId="4BC62D0C" w:rsidR="009424A2" w:rsidRDefault="009424A2" w:rsidP="00633376">
          <w:pPr>
            <w:jc w:val="center"/>
            <w:rPr>
              <w:rFonts w:ascii="Arial" w:hAnsi="Arial" w:cs="Arial"/>
              <w:b/>
              <w:bCs/>
              <w:color w:val="000000"/>
              <w:sz w:val="22"/>
              <w:szCs w:val="22"/>
            </w:rPr>
          </w:pPr>
        </w:p>
        <w:p w14:paraId="64245E09" w14:textId="62386625" w:rsidR="0060214F" w:rsidRDefault="0060214F" w:rsidP="00633376">
          <w:pPr>
            <w:jc w:val="center"/>
            <w:rPr>
              <w:rFonts w:ascii="Arial" w:hAnsi="Arial" w:cs="Arial"/>
              <w:b/>
              <w:bCs/>
              <w:color w:val="000000"/>
              <w:sz w:val="22"/>
              <w:szCs w:val="22"/>
            </w:rPr>
          </w:pPr>
        </w:p>
        <w:p w14:paraId="28B38258" w14:textId="099C28D6" w:rsidR="0060214F" w:rsidRDefault="0060214F" w:rsidP="00633376">
          <w:pPr>
            <w:jc w:val="center"/>
            <w:rPr>
              <w:rFonts w:ascii="Arial" w:hAnsi="Arial" w:cs="Arial"/>
              <w:b/>
              <w:bCs/>
              <w:color w:val="000000"/>
              <w:sz w:val="22"/>
              <w:szCs w:val="22"/>
            </w:rPr>
          </w:pPr>
        </w:p>
        <w:p w14:paraId="46D75C6E" w14:textId="77777777" w:rsidR="0060214F" w:rsidRDefault="0060214F" w:rsidP="00633376">
          <w:pPr>
            <w:jc w:val="center"/>
            <w:rPr>
              <w:rFonts w:ascii="Arial" w:hAnsi="Arial" w:cs="Arial"/>
              <w:b/>
              <w:bCs/>
              <w:color w:val="000000"/>
              <w:sz w:val="22"/>
              <w:szCs w:val="22"/>
            </w:rPr>
          </w:pPr>
        </w:p>
        <w:p w14:paraId="019650DB" w14:textId="77777777" w:rsidR="009424A2" w:rsidRDefault="009424A2" w:rsidP="00633376">
          <w:pPr>
            <w:jc w:val="center"/>
            <w:rPr>
              <w:rFonts w:ascii="Arial" w:hAnsi="Arial" w:cs="Arial"/>
              <w:b/>
              <w:bCs/>
              <w:color w:val="000000"/>
              <w:sz w:val="22"/>
              <w:szCs w:val="22"/>
            </w:rPr>
          </w:pPr>
        </w:p>
        <w:p w14:paraId="2302FC1C" w14:textId="77777777" w:rsidR="009424A2" w:rsidRDefault="009424A2" w:rsidP="00633376">
          <w:pPr>
            <w:jc w:val="center"/>
            <w:rPr>
              <w:rFonts w:ascii="Arial" w:hAnsi="Arial" w:cs="Arial"/>
              <w:b/>
              <w:bCs/>
              <w:color w:val="000000"/>
              <w:sz w:val="22"/>
              <w:szCs w:val="22"/>
            </w:rPr>
          </w:pPr>
        </w:p>
        <w:p w14:paraId="2BCC8F63" w14:textId="77777777" w:rsidR="009424A2" w:rsidRDefault="009424A2" w:rsidP="00633376">
          <w:pPr>
            <w:jc w:val="center"/>
            <w:rPr>
              <w:rFonts w:ascii="Arial" w:hAnsi="Arial" w:cs="Arial"/>
              <w:b/>
              <w:bCs/>
              <w:color w:val="000000"/>
              <w:sz w:val="22"/>
              <w:szCs w:val="22"/>
            </w:rPr>
          </w:pPr>
        </w:p>
        <w:p w14:paraId="71BC259B" w14:textId="77777777" w:rsidR="006B54B6" w:rsidRPr="007F6B94" w:rsidRDefault="006B54B6" w:rsidP="003E3EFD">
          <w:pPr>
            <w:ind w:firstLine="0"/>
          </w:pPr>
        </w:p>
        <w:p w14:paraId="136D704E" w14:textId="77777777" w:rsidR="007F6B94" w:rsidRDefault="006F5F63" w:rsidP="006F5F63">
          <w:pPr>
            <w:pStyle w:val="SectionTitle"/>
            <w:rPr>
              <w:rFonts w:asciiTheme="minorHAnsi" w:eastAsiaTheme="minorEastAsia" w:hAnsiTheme="minorHAnsi" w:cstheme="minorBidi"/>
              <w:b/>
              <w:bCs/>
            </w:rPr>
          </w:pPr>
          <w:r w:rsidRPr="007F6B94">
            <w:rPr>
              <w:rFonts w:asciiTheme="minorHAnsi" w:eastAsiaTheme="minorEastAsia" w:hAnsiTheme="minorHAnsi" w:cstheme="minorBidi"/>
              <w:b/>
              <w:bCs/>
            </w:rPr>
            <w:lastRenderedPageBreak/>
            <w:t>Conclusion</w:t>
          </w:r>
        </w:p>
        <w:p w14:paraId="7A1CEEF9" w14:textId="460A4429" w:rsidR="006B54B6" w:rsidRDefault="004610A0" w:rsidP="007F6B94">
          <w:r>
            <w:t xml:space="preserve">Thus, we can see the implementation of image recognition using convolution neural networks. We were able to achieve an accuracy of 80% after using our model on the test set. </w:t>
          </w:r>
        </w:p>
        <w:p w14:paraId="6F0811EB" w14:textId="48660486" w:rsidR="006B54B6" w:rsidRDefault="00282F0A" w:rsidP="00282F0A">
          <w:pPr>
            <w:pStyle w:val="ListParagraph"/>
            <w:numPr>
              <w:ilvl w:val="0"/>
              <w:numId w:val="19"/>
            </w:numPr>
          </w:pPr>
          <w:r>
            <w:t>After the implementation of CNN for image recognition we can see that the accuracy is dependent on the size of our data. If we keep on feeding our model with</w:t>
          </w:r>
          <w:r w:rsidR="004610A0">
            <w:t xml:space="preserve"> more</w:t>
          </w:r>
          <w:r>
            <w:t xml:space="preserve"> </w:t>
          </w:r>
          <w:r w:rsidR="004610A0">
            <w:t>data,</w:t>
          </w:r>
          <w:r>
            <w:t xml:space="preserve"> </w:t>
          </w:r>
          <w:r w:rsidR="004610A0">
            <w:t>the</w:t>
          </w:r>
          <w:r>
            <w:t xml:space="preserve"> accuracy keeps on increasing.</w:t>
          </w:r>
        </w:p>
        <w:p w14:paraId="2907B4BF" w14:textId="2C9F9766" w:rsidR="00282F0A" w:rsidRDefault="004610A0" w:rsidP="00282F0A">
          <w:pPr>
            <w:pStyle w:val="ListParagraph"/>
            <w:numPr>
              <w:ilvl w:val="0"/>
              <w:numId w:val="19"/>
            </w:numPr>
          </w:pPr>
          <w:r>
            <w:t>We took the target size of 64 X 64 and if we increase our target size we could further improve our accuracy but increasing the target size would increase the computational time required.</w:t>
          </w:r>
        </w:p>
        <w:p w14:paraId="1F02F55F" w14:textId="06CD8ED5" w:rsidR="004610A0" w:rsidRDefault="004610A0" w:rsidP="00282F0A">
          <w:pPr>
            <w:pStyle w:val="ListParagraph"/>
            <w:numPr>
              <w:ilvl w:val="0"/>
              <w:numId w:val="19"/>
            </w:numPr>
          </w:pPr>
          <w:r>
            <w:t>Also</w:t>
          </w:r>
          <w:r w:rsidR="003C6520">
            <w:t>,</w:t>
          </w:r>
          <w:r>
            <w:t xml:space="preserve"> the accuracy can be improved by increasing the number of epochs</w:t>
          </w:r>
          <w:r w:rsidR="003C6520">
            <w:t>.</w:t>
          </w:r>
          <w:r>
            <w:t xml:space="preserve"> </w:t>
          </w:r>
          <w:r w:rsidR="003C6520">
            <w:t>In</w:t>
          </w:r>
          <w:r>
            <w:t xml:space="preserve"> this example we took 10 epoch</w:t>
          </w:r>
          <w:r w:rsidR="003E3EFD">
            <w:t>s</w:t>
          </w:r>
          <w:r>
            <w:t xml:space="preserve"> and the computational time required was around 20 minutes. We could have increased the number of </w:t>
          </w:r>
          <w:r w:rsidR="003E3EFD">
            <w:t>epochs,</w:t>
          </w:r>
          <w:r>
            <w:t xml:space="preserve"> but it </w:t>
          </w:r>
          <w:r w:rsidR="003C6520">
            <w:t>would have considerably increased the computational further.</w:t>
          </w:r>
          <w:r>
            <w:t xml:space="preserve"> </w:t>
          </w:r>
        </w:p>
        <w:p w14:paraId="7085DD41" w14:textId="5A860BD6" w:rsidR="006B54B6" w:rsidRDefault="006B54B6" w:rsidP="006B54B6"/>
        <w:p w14:paraId="6380E915" w14:textId="637AAA63" w:rsidR="006B54B6" w:rsidRDefault="006B54B6" w:rsidP="006B54B6"/>
        <w:p w14:paraId="73E7770C" w14:textId="11CEF475" w:rsidR="006B54B6" w:rsidRDefault="006B54B6" w:rsidP="006B54B6"/>
        <w:p w14:paraId="4B84F1F6" w14:textId="464352D1" w:rsidR="006B54B6" w:rsidRDefault="006B54B6" w:rsidP="006B54B6"/>
        <w:p w14:paraId="1FCCFDB6" w14:textId="162DE42B" w:rsidR="006B54B6" w:rsidRDefault="006B54B6" w:rsidP="006B54B6"/>
        <w:p w14:paraId="3D93F7E4" w14:textId="77777777" w:rsidR="006B54B6" w:rsidRPr="007F6B94" w:rsidRDefault="006B54B6" w:rsidP="005637E8">
          <w:pPr>
            <w:ind w:firstLine="0"/>
          </w:pPr>
        </w:p>
        <w:p w14:paraId="6541A299" w14:textId="77777777" w:rsidR="00E81978" w:rsidRDefault="005D3A03">
          <w:pPr>
            <w:pStyle w:val="SectionTitle"/>
          </w:pPr>
          <w:r>
            <w:lastRenderedPageBreak/>
            <w:t>References</w:t>
          </w:r>
        </w:p>
        <w:p w14:paraId="47FB1C1F" w14:textId="1E4B1EA0" w:rsidR="00FF5B56" w:rsidRPr="00FF5B56" w:rsidRDefault="003C6520" w:rsidP="00FF5B56">
          <w:r>
            <w:t xml:space="preserve">1) </w:t>
          </w:r>
          <w:r w:rsidR="00FF5B56" w:rsidRPr="00FF5B56">
            <w:t>N., &amp; A., M. (1970, January 01). Neural Networks and Deep Learning. Retrieved from http://neuralnetworksanddeeplearning.com/chap1.html</w:t>
          </w:r>
        </w:p>
        <w:p w14:paraId="7023FA25" w14:textId="04D7E75A" w:rsidR="00FF5B56" w:rsidRDefault="003C6520" w:rsidP="00FF5B56">
          <w:r>
            <w:t xml:space="preserve">2) </w:t>
          </w:r>
          <w:r w:rsidR="00FF5B56" w:rsidRPr="00FF5B56">
            <w:t xml:space="preserve">Nicholson, C. V., &amp; Gibson, A. (n.d.). Introduction to Deep Neural Networks (Deep Learning). Retrieved from </w:t>
          </w:r>
          <w:hyperlink r:id="rId26" w:history="1">
            <w:r w:rsidR="00FF5B56" w:rsidRPr="006A691B">
              <w:rPr>
                <w:rStyle w:val="Hyperlink"/>
              </w:rPr>
              <w:t>https://deeplearning4j.org/neuralnet-overview</w:t>
            </w:r>
          </w:hyperlink>
        </w:p>
        <w:p w14:paraId="3574F9C8" w14:textId="4994C01E" w:rsidR="00FF5B56" w:rsidRDefault="003C6520" w:rsidP="00FF5B56">
          <w:r>
            <w:t xml:space="preserve">3) </w:t>
          </w:r>
          <w:r w:rsidR="00FF5B56" w:rsidRPr="00FF5B56">
            <w:t xml:space="preserve">Kernel (image processing). (2018, March 21). Retrieved from </w:t>
          </w:r>
          <w:hyperlink r:id="rId27" w:history="1">
            <w:r w:rsidR="00FF5B56" w:rsidRPr="006A691B">
              <w:rPr>
                <w:rStyle w:val="Hyperlink"/>
              </w:rPr>
              <w:t>https://en.wikipedia.org/wiki/Kernel_(image_processing)</w:t>
            </w:r>
          </w:hyperlink>
        </w:p>
        <w:p w14:paraId="00A90EAC" w14:textId="3325BDA7" w:rsidR="00FF5B56" w:rsidRDefault="003C6520" w:rsidP="00FF5B56">
          <w:r>
            <w:t xml:space="preserve">4) </w:t>
          </w:r>
          <w:proofErr w:type="spellStart"/>
          <w:r w:rsidR="00FF5B56" w:rsidRPr="00FF5B56">
            <w:t>KDnuggets</w:t>
          </w:r>
          <w:proofErr w:type="spellEnd"/>
          <w:r w:rsidR="00FF5B56" w:rsidRPr="00FF5B56">
            <w:t xml:space="preserve">. (n.d.). Retrieved from </w:t>
          </w:r>
          <w:hyperlink r:id="rId28" w:history="1">
            <w:r w:rsidR="00FF5B56" w:rsidRPr="006A691B">
              <w:rPr>
                <w:rStyle w:val="Hyperlink"/>
              </w:rPr>
              <w:t>https://www.kdnuggets.com/2017/08/convolutional-neural-networks-image-recognition.html</w:t>
            </w:r>
          </w:hyperlink>
        </w:p>
        <w:p w14:paraId="06DAA890" w14:textId="4B0F19DA" w:rsidR="00FF5B56" w:rsidRPr="00FF5B56" w:rsidRDefault="003C6520" w:rsidP="00FF5B56">
          <w:r>
            <w:t xml:space="preserve">5) </w:t>
          </w:r>
          <w:r w:rsidR="00FF5B56" w:rsidRPr="00FF5B56">
            <w:t>Deep learning. (2018, May 18). Retrieved from https://en.wikipedia.org/wiki/Deep_learning</w:t>
          </w:r>
        </w:p>
        <w:p w14:paraId="6C18351F" w14:textId="38EE94D2" w:rsidR="00427D47" w:rsidRPr="006B54B6" w:rsidRDefault="008F4F87" w:rsidP="006B54B6"/>
      </w:sdtContent>
    </w:sdt>
    <w:p w14:paraId="77BACFC2" w14:textId="18C404E2" w:rsidR="00E81978" w:rsidRDefault="00E81978" w:rsidP="007F6B94">
      <w:pPr>
        <w:pStyle w:val="Bibliography"/>
        <w:rPr>
          <w:noProof/>
        </w:rPr>
      </w:pPr>
    </w:p>
    <w:sectPr w:rsidR="00E81978">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DC6D7" w14:textId="77777777" w:rsidR="008F4F87" w:rsidRDefault="008F4F87">
      <w:pPr>
        <w:spacing w:line="240" w:lineRule="auto"/>
      </w:pPr>
      <w:r>
        <w:separator/>
      </w:r>
    </w:p>
    <w:p w14:paraId="1161C9A9" w14:textId="77777777" w:rsidR="008F4F87" w:rsidRDefault="008F4F87"/>
  </w:endnote>
  <w:endnote w:type="continuationSeparator" w:id="0">
    <w:p w14:paraId="6B915928" w14:textId="77777777" w:rsidR="008F4F87" w:rsidRDefault="008F4F87">
      <w:pPr>
        <w:spacing w:line="240" w:lineRule="auto"/>
      </w:pPr>
      <w:r>
        <w:continuationSeparator/>
      </w:r>
    </w:p>
    <w:p w14:paraId="42163444" w14:textId="77777777" w:rsidR="008F4F87" w:rsidRDefault="008F4F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Shell Dlg 2">
    <w:altName w:val="Cambri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829C5" w14:textId="77777777" w:rsidR="008F4F87" w:rsidRDefault="008F4F87">
      <w:pPr>
        <w:spacing w:line="240" w:lineRule="auto"/>
      </w:pPr>
      <w:r>
        <w:separator/>
      </w:r>
    </w:p>
    <w:p w14:paraId="50E733D8" w14:textId="77777777" w:rsidR="008F4F87" w:rsidRDefault="008F4F87"/>
  </w:footnote>
  <w:footnote w:type="continuationSeparator" w:id="0">
    <w:p w14:paraId="77B8A0B1" w14:textId="77777777" w:rsidR="008F4F87" w:rsidRDefault="008F4F87">
      <w:pPr>
        <w:spacing w:line="240" w:lineRule="auto"/>
      </w:pPr>
      <w:r>
        <w:continuationSeparator/>
      </w:r>
    </w:p>
    <w:p w14:paraId="00F994D3" w14:textId="77777777" w:rsidR="008F4F87" w:rsidRDefault="008F4F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6D5F82"/>
    <w:multiLevelType w:val="hybridMultilevel"/>
    <w:tmpl w:val="4DA666DC"/>
    <w:lvl w:ilvl="0" w:tplc="58B816B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7F31DAA"/>
    <w:multiLevelType w:val="hybridMultilevel"/>
    <w:tmpl w:val="C540D64A"/>
    <w:lvl w:ilvl="0" w:tplc="0A20D93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A6758EB"/>
    <w:multiLevelType w:val="hybridMultilevel"/>
    <w:tmpl w:val="FBE4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EF63C0"/>
    <w:multiLevelType w:val="hybridMultilevel"/>
    <w:tmpl w:val="248A2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6"/>
  </w:num>
  <w:num w:numId="13">
    <w:abstractNumId w:val="13"/>
  </w:num>
  <w:num w:numId="14">
    <w:abstractNumId w:val="12"/>
  </w:num>
  <w:num w:numId="15">
    <w:abstractNumId w:val="15"/>
  </w:num>
  <w:num w:numId="16">
    <w:abstractNumId w:val="14"/>
  </w:num>
  <w:num w:numId="17">
    <w:abstractNumId w:val="11"/>
  </w:num>
  <w:num w:numId="18">
    <w:abstractNumId w:val="1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49"/>
    <w:rsid w:val="00000D13"/>
    <w:rsid w:val="00015F09"/>
    <w:rsid w:val="000374C2"/>
    <w:rsid w:val="00037751"/>
    <w:rsid w:val="000446A3"/>
    <w:rsid w:val="00064F38"/>
    <w:rsid w:val="000900E3"/>
    <w:rsid w:val="00093B42"/>
    <w:rsid w:val="000C302C"/>
    <w:rsid w:val="000D3F41"/>
    <w:rsid w:val="000E0686"/>
    <w:rsid w:val="001174E9"/>
    <w:rsid w:val="00151A4C"/>
    <w:rsid w:val="00155FE5"/>
    <w:rsid w:val="0017419D"/>
    <w:rsid w:val="001A5D26"/>
    <w:rsid w:val="001A73AE"/>
    <w:rsid w:val="001E6755"/>
    <w:rsid w:val="001F3439"/>
    <w:rsid w:val="00215886"/>
    <w:rsid w:val="00223CAF"/>
    <w:rsid w:val="00233436"/>
    <w:rsid w:val="0027481F"/>
    <w:rsid w:val="00282F0A"/>
    <w:rsid w:val="002A118D"/>
    <w:rsid w:val="002A714D"/>
    <w:rsid w:val="002F347D"/>
    <w:rsid w:val="002F6830"/>
    <w:rsid w:val="003053AD"/>
    <w:rsid w:val="00355DCA"/>
    <w:rsid w:val="003566E9"/>
    <w:rsid w:val="003A7A85"/>
    <w:rsid w:val="003B5FF7"/>
    <w:rsid w:val="003C1DA9"/>
    <w:rsid w:val="003C6520"/>
    <w:rsid w:val="003E3EFD"/>
    <w:rsid w:val="003E612F"/>
    <w:rsid w:val="0040546C"/>
    <w:rsid w:val="004143A1"/>
    <w:rsid w:val="00420ACE"/>
    <w:rsid w:val="00427D47"/>
    <w:rsid w:val="00431F33"/>
    <w:rsid w:val="004610A0"/>
    <w:rsid w:val="004713DF"/>
    <w:rsid w:val="004751FB"/>
    <w:rsid w:val="004876F3"/>
    <w:rsid w:val="004A7448"/>
    <w:rsid w:val="004C1D4F"/>
    <w:rsid w:val="004D52EB"/>
    <w:rsid w:val="004E5DA6"/>
    <w:rsid w:val="00542E08"/>
    <w:rsid w:val="00551A02"/>
    <w:rsid w:val="005534FA"/>
    <w:rsid w:val="005637E8"/>
    <w:rsid w:val="005637F7"/>
    <w:rsid w:val="00580D67"/>
    <w:rsid w:val="005855F1"/>
    <w:rsid w:val="00586C03"/>
    <w:rsid w:val="005C17B4"/>
    <w:rsid w:val="005D3A03"/>
    <w:rsid w:val="0060214F"/>
    <w:rsid w:val="00633376"/>
    <w:rsid w:val="00671E15"/>
    <w:rsid w:val="00673272"/>
    <w:rsid w:val="006B54B6"/>
    <w:rsid w:val="006D596F"/>
    <w:rsid w:val="006D7332"/>
    <w:rsid w:val="006F5F63"/>
    <w:rsid w:val="00723F90"/>
    <w:rsid w:val="007B6383"/>
    <w:rsid w:val="007D298B"/>
    <w:rsid w:val="007E5EB0"/>
    <w:rsid w:val="007F6B94"/>
    <w:rsid w:val="008002C0"/>
    <w:rsid w:val="008173A5"/>
    <w:rsid w:val="008208C1"/>
    <w:rsid w:val="00832999"/>
    <w:rsid w:val="00864DA2"/>
    <w:rsid w:val="008805A0"/>
    <w:rsid w:val="00886332"/>
    <w:rsid w:val="00890285"/>
    <w:rsid w:val="008A5D22"/>
    <w:rsid w:val="008A615C"/>
    <w:rsid w:val="008B2117"/>
    <w:rsid w:val="008C5323"/>
    <w:rsid w:val="008E1F2D"/>
    <w:rsid w:val="008F4F87"/>
    <w:rsid w:val="009424A2"/>
    <w:rsid w:val="00950B2A"/>
    <w:rsid w:val="009704C2"/>
    <w:rsid w:val="009727FA"/>
    <w:rsid w:val="00993CDB"/>
    <w:rsid w:val="009A6A3B"/>
    <w:rsid w:val="009C5977"/>
    <w:rsid w:val="009F58FF"/>
    <w:rsid w:val="00A018AE"/>
    <w:rsid w:val="00A208BF"/>
    <w:rsid w:val="00A7400D"/>
    <w:rsid w:val="00AA458E"/>
    <w:rsid w:val="00AB4818"/>
    <w:rsid w:val="00AB6052"/>
    <w:rsid w:val="00AC5BE8"/>
    <w:rsid w:val="00AD067E"/>
    <w:rsid w:val="00B11F1A"/>
    <w:rsid w:val="00B34428"/>
    <w:rsid w:val="00B6436C"/>
    <w:rsid w:val="00B823AA"/>
    <w:rsid w:val="00BA45DB"/>
    <w:rsid w:val="00BB04C4"/>
    <w:rsid w:val="00BF0827"/>
    <w:rsid w:val="00BF4184"/>
    <w:rsid w:val="00C0601E"/>
    <w:rsid w:val="00C113BD"/>
    <w:rsid w:val="00C204CD"/>
    <w:rsid w:val="00C31D30"/>
    <w:rsid w:val="00C47D83"/>
    <w:rsid w:val="00C72963"/>
    <w:rsid w:val="00C85D8F"/>
    <w:rsid w:val="00CC452F"/>
    <w:rsid w:val="00CD3D49"/>
    <w:rsid w:val="00CD6E39"/>
    <w:rsid w:val="00CD7C17"/>
    <w:rsid w:val="00CE144D"/>
    <w:rsid w:val="00CF399F"/>
    <w:rsid w:val="00CF6E91"/>
    <w:rsid w:val="00D1431B"/>
    <w:rsid w:val="00D206E1"/>
    <w:rsid w:val="00D34845"/>
    <w:rsid w:val="00D34C97"/>
    <w:rsid w:val="00D52651"/>
    <w:rsid w:val="00D54F8F"/>
    <w:rsid w:val="00D57921"/>
    <w:rsid w:val="00D66817"/>
    <w:rsid w:val="00D7066D"/>
    <w:rsid w:val="00D85B68"/>
    <w:rsid w:val="00D9042C"/>
    <w:rsid w:val="00D91C9E"/>
    <w:rsid w:val="00DB6D48"/>
    <w:rsid w:val="00DE0F8E"/>
    <w:rsid w:val="00DE4E2D"/>
    <w:rsid w:val="00E15B03"/>
    <w:rsid w:val="00E30D3B"/>
    <w:rsid w:val="00E6004D"/>
    <w:rsid w:val="00E657A0"/>
    <w:rsid w:val="00E81978"/>
    <w:rsid w:val="00E9381D"/>
    <w:rsid w:val="00F11C49"/>
    <w:rsid w:val="00F132C2"/>
    <w:rsid w:val="00F265F5"/>
    <w:rsid w:val="00F3022C"/>
    <w:rsid w:val="00F379B7"/>
    <w:rsid w:val="00F46B5B"/>
    <w:rsid w:val="00F525FA"/>
    <w:rsid w:val="00F851F6"/>
    <w:rsid w:val="00FE4613"/>
    <w:rsid w:val="00FF2002"/>
    <w:rsid w:val="00FF5B5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A2EBA"/>
  <w15:chartTrackingRefBased/>
  <w15:docId w15:val="{57036150-3699-4E89-B22D-D6184759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gnkrckgcmrb">
    <w:name w:val="gnkrckgcmrb"/>
    <w:basedOn w:val="DefaultParagraphFont"/>
    <w:rsid w:val="004143A1"/>
  </w:style>
  <w:style w:type="character" w:customStyle="1" w:styleId="gnkrckgcgsb">
    <w:name w:val="gnkrckgcgsb"/>
    <w:basedOn w:val="DefaultParagraphFont"/>
    <w:rsid w:val="004143A1"/>
  </w:style>
  <w:style w:type="character" w:customStyle="1" w:styleId="gnkrckgcmsb">
    <w:name w:val="gnkrckgcmsb"/>
    <w:basedOn w:val="DefaultParagraphFont"/>
    <w:rsid w:val="004143A1"/>
  </w:style>
  <w:style w:type="character" w:styleId="Hyperlink">
    <w:name w:val="Hyperlink"/>
    <w:basedOn w:val="DefaultParagraphFont"/>
    <w:uiPriority w:val="99"/>
    <w:unhideWhenUsed/>
    <w:rsid w:val="005637E8"/>
    <w:rPr>
      <w:color w:val="5F5F5F" w:themeColor="hyperlink"/>
      <w:u w:val="single"/>
    </w:rPr>
  </w:style>
  <w:style w:type="character" w:styleId="UnresolvedMention">
    <w:name w:val="Unresolved Mention"/>
    <w:basedOn w:val="DefaultParagraphFont"/>
    <w:uiPriority w:val="99"/>
    <w:semiHidden/>
    <w:unhideWhenUsed/>
    <w:rsid w:val="005637E8"/>
    <w:rPr>
      <w:color w:val="808080"/>
      <w:shd w:val="clear" w:color="auto" w:fill="E6E6E6"/>
    </w:rPr>
  </w:style>
  <w:style w:type="character" w:customStyle="1" w:styleId="apple-converted-space">
    <w:name w:val="apple-converted-space"/>
    <w:basedOn w:val="DefaultParagraphFont"/>
    <w:rsid w:val="00FE4613"/>
  </w:style>
  <w:style w:type="character" w:styleId="HTMLCite">
    <w:name w:val="HTML Cite"/>
    <w:basedOn w:val="DefaultParagraphFont"/>
    <w:uiPriority w:val="99"/>
    <w:semiHidden/>
    <w:unhideWhenUsed/>
    <w:rsid w:val="00FE46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2573246">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20001031">
      <w:bodyDiv w:val="1"/>
      <w:marLeft w:val="0"/>
      <w:marRight w:val="0"/>
      <w:marTop w:val="0"/>
      <w:marBottom w:val="0"/>
      <w:divBdr>
        <w:top w:val="none" w:sz="0" w:space="0" w:color="auto"/>
        <w:left w:val="none" w:sz="0" w:space="0" w:color="auto"/>
        <w:bottom w:val="none" w:sz="0" w:space="0" w:color="auto"/>
        <w:right w:val="none" w:sz="0" w:space="0" w:color="auto"/>
      </w:divBdr>
    </w:div>
    <w:div w:id="83599723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8983808">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66749537">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4606072">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53163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eplearning4j.org/neuralnet-overview"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kdnuggets.com/2017/08/convolutional-neural-networks-image-recognition.html" TargetMode="Externa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Kernel_(image_processing)" TargetMode="Externa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hbo\AppData\Local\Temp\tf0398235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D0774BD173F4ACCAA8DEAE31FEA55C4"/>
        <w:category>
          <w:name w:val="General"/>
          <w:gallery w:val="placeholder"/>
        </w:category>
        <w:types>
          <w:type w:val="bbPlcHdr"/>
        </w:types>
        <w:behaviors>
          <w:behavior w:val="content"/>
        </w:behaviors>
        <w:guid w:val="{857FA3C5-4B68-4344-B198-4D5BA222B6B9}"/>
      </w:docPartPr>
      <w:docPartBody>
        <w:p w:rsidR="00547CE9" w:rsidRDefault="00AE09AD">
          <w:pPr>
            <w:pStyle w:val="6D0774BD173F4ACCAA8DEAE31FEA55C4"/>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Shell Dlg 2">
    <w:altName w:val="Cambri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9AD"/>
    <w:rsid w:val="001329D9"/>
    <w:rsid w:val="001E4605"/>
    <w:rsid w:val="00547CE9"/>
    <w:rsid w:val="00621268"/>
    <w:rsid w:val="008908EE"/>
    <w:rsid w:val="00AE09AD"/>
    <w:rsid w:val="00D24341"/>
    <w:rsid w:val="00D7672C"/>
    <w:rsid w:val="00DF6EEE"/>
    <w:rsid w:val="00FC02DA"/>
    <w:rsid w:val="00FF1E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4823039B314856A8D2AE92110CDF74">
    <w:name w:val="384823039B314856A8D2AE92110CDF74"/>
  </w:style>
  <w:style w:type="paragraph" w:customStyle="1" w:styleId="CE3521EE327A4847B09836DE74F19E63">
    <w:name w:val="CE3521EE327A4847B09836DE74F19E63"/>
  </w:style>
  <w:style w:type="paragraph" w:customStyle="1" w:styleId="A8459C28546A49DB97B4A01139A34D6C">
    <w:name w:val="A8459C28546A49DB97B4A01139A34D6C"/>
  </w:style>
  <w:style w:type="paragraph" w:customStyle="1" w:styleId="88903A9516464F6C8ED4CD37556BCCEC">
    <w:name w:val="88903A9516464F6C8ED4CD37556BCCEC"/>
  </w:style>
  <w:style w:type="paragraph" w:customStyle="1" w:styleId="26EB28E94A0E4D32A6475D4BABE52336">
    <w:name w:val="26EB28E94A0E4D32A6475D4BABE52336"/>
  </w:style>
  <w:style w:type="paragraph" w:customStyle="1" w:styleId="27CFF619F6C5449D8E6A699B0E381FE9">
    <w:name w:val="27CFF619F6C5449D8E6A699B0E381FE9"/>
  </w:style>
  <w:style w:type="character" w:styleId="Emphasis">
    <w:name w:val="Emphasis"/>
    <w:basedOn w:val="DefaultParagraphFont"/>
    <w:uiPriority w:val="4"/>
    <w:unhideWhenUsed/>
    <w:qFormat/>
    <w:rPr>
      <w:i/>
      <w:iCs/>
    </w:rPr>
  </w:style>
  <w:style w:type="paragraph" w:customStyle="1" w:styleId="F5B05B89E93D434BA3CF72B28B29CA1B">
    <w:name w:val="F5B05B89E93D434BA3CF72B28B29CA1B"/>
  </w:style>
  <w:style w:type="paragraph" w:customStyle="1" w:styleId="468EC95581F84E618E412745B254F11C">
    <w:name w:val="468EC95581F84E618E412745B254F11C"/>
  </w:style>
  <w:style w:type="paragraph" w:customStyle="1" w:styleId="6D0774BD173F4ACCAA8DEAE31FEA55C4">
    <w:name w:val="6D0774BD173F4ACCAA8DEAE31FEA55C4"/>
  </w:style>
  <w:style w:type="paragraph" w:customStyle="1" w:styleId="7FEC2CF2AE6E4C4BA0E5F423A20508B8">
    <w:name w:val="7FEC2CF2AE6E4C4BA0E5F423A20508B8"/>
  </w:style>
  <w:style w:type="paragraph" w:customStyle="1" w:styleId="75B8D7C3EA8E42D7A049DF5687846E13">
    <w:name w:val="75B8D7C3EA8E42D7A049DF5687846E13"/>
  </w:style>
  <w:style w:type="paragraph" w:customStyle="1" w:styleId="DF81A1266CA34ED698173CA23AF505AC">
    <w:name w:val="DF81A1266CA34ED698173CA23AF505AC"/>
  </w:style>
  <w:style w:type="paragraph" w:customStyle="1" w:styleId="C4D3A80CCF3D4564ABF65023A991A433">
    <w:name w:val="C4D3A80CCF3D4564ABF65023A991A433"/>
  </w:style>
  <w:style w:type="paragraph" w:customStyle="1" w:styleId="6324955313B344999675DB59A824EF10">
    <w:name w:val="6324955313B344999675DB59A824EF10"/>
  </w:style>
  <w:style w:type="paragraph" w:customStyle="1" w:styleId="A9A7CED33048412394A811B2C1DE5726">
    <w:name w:val="A9A7CED33048412394A811B2C1DE5726"/>
  </w:style>
  <w:style w:type="paragraph" w:customStyle="1" w:styleId="09CA8705DAAD4294B48670AC1BFBAD01">
    <w:name w:val="09CA8705DAAD4294B48670AC1BFBAD01"/>
  </w:style>
  <w:style w:type="paragraph" w:customStyle="1" w:styleId="B83540F6F92A49438CDC7BA7E37A5E01">
    <w:name w:val="B83540F6F92A49438CDC7BA7E37A5E01"/>
  </w:style>
  <w:style w:type="paragraph" w:customStyle="1" w:styleId="18C1120576BE44398793830F7A22B92D">
    <w:name w:val="18C1120576BE44398793830F7A22B92D"/>
  </w:style>
  <w:style w:type="paragraph" w:customStyle="1" w:styleId="4D62D4ED0BE24D63BD9D2096550CD4FC">
    <w:name w:val="4D62D4ED0BE24D63BD9D2096550CD4FC"/>
  </w:style>
  <w:style w:type="paragraph" w:customStyle="1" w:styleId="D9C78FB0D9E84C99AB29917567B9825D">
    <w:name w:val="D9C78FB0D9E84C99AB29917567B9825D"/>
  </w:style>
  <w:style w:type="paragraph" w:customStyle="1" w:styleId="D3E47F68DE4D4596B178001EE7AA7EA5">
    <w:name w:val="D3E47F68DE4D4596B178001EE7AA7EA5"/>
  </w:style>
  <w:style w:type="paragraph" w:customStyle="1" w:styleId="33C84BDA81124DD1ADDB7D1965453184">
    <w:name w:val="33C84BDA81124DD1ADDB7D1965453184"/>
  </w:style>
  <w:style w:type="paragraph" w:customStyle="1" w:styleId="1F5063E27D724248B6F827DF4B3743B7">
    <w:name w:val="1F5063E27D724248B6F827DF4B3743B7"/>
  </w:style>
  <w:style w:type="paragraph" w:customStyle="1" w:styleId="964E11036734445F91CE46CDA8686E45">
    <w:name w:val="964E11036734445F91CE46CDA8686E45"/>
  </w:style>
  <w:style w:type="paragraph" w:customStyle="1" w:styleId="EC72FD28B835480588781CC8A54A6596">
    <w:name w:val="EC72FD28B835480588781CC8A54A6596"/>
  </w:style>
  <w:style w:type="paragraph" w:customStyle="1" w:styleId="609400265F5A4FE69CDFAE991F647B67">
    <w:name w:val="609400265F5A4FE69CDFAE991F647B67"/>
  </w:style>
  <w:style w:type="paragraph" w:customStyle="1" w:styleId="8FFDE0611A6745CA93731CD358127BD2">
    <w:name w:val="8FFDE0611A6745CA93731CD358127BD2"/>
  </w:style>
  <w:style w:type="paragraph" w:customStyle="1" w:styleId="09ABEC482F8E47F0B5007FF28D7E50F2">
    <w:name w:val="09ABEC482F8E47F0B5007FF28D7E50F2"/>
  </w:style>
  <w:style w:type="paragraph" w:customStyle="1" w:styleId="CDC183D83DDC4F68BBC920F50B433068">
    <w:name w:val="CDC183D83DDC4F68BBC920F50B433068"/>
  </w:style>
  <w:style w:type="paragraph" w:customStyle="1" w:styleId="DA3B37D29DEC4976AF3FDA641A5CEC15">
    <w:name w:val="DA3B37D29DEC4976AF3FDA641A5CEC15"/>
  </w:style>
  <w:style w:type="paragraph" w:customStyle="1" w:styleId="166036D2C4634F009E8561AA7A83BFAF">
    <w:name w:val="166036D2C4634F009E8561AA7A83BFAF"/>
  </w:style>
  <w:style w:type="paragraph" w:customStyle="1" w:styleId="1956CC53D3564ABBB29C75DA41377127">
    <w:name w:val="1956CC53D3564ABBB29C75DA41377127"/>
  </w:style>
  <w:style w:type="paragraph" w:customStyle="1" w:styleId="B342FE8C79EC4E52AA31B7A2E4600223">
    <w:name w:val="B342FE8C79EC4E52AA31B7A2E4600223"/>
  </w:style>
  <w:style w:type="paragraph" w:customStyle="1" w:styleId="512FDBB565E34B37BA36DD017477F682">
    <w:name w:val="512FDBB565E34B37BA36DD017477F682"/>
  </w:style>
  <w:style w:type="paragraph" w:customStyle="1" w:styleId="5A023563EEB9480FAD2C70AC03450E14">
    <w:name w:val="5A023563EEB9480FAD2C70AC03450E14"/>
  </w:style>
  <w:style w:type="paragraph" w:customStyle="1" w:styleId="E4523EB9FAD24DADAF74A008F27C7140">
    <w:name w:val="E4523EB9FAD24DADAF74A008F27C7140"/>
  </w:style>
  <w:style w:type="paragraph" w:customStyle="1" w:styleId="E03B7E11C7B84DF7B55EAE8CECDFF274">
    <w:name w:val="E03B7E11C7B84DF7B55EAE8CECDFF274"/>
  </w:style>
  <w:style w:type="paragraph" w:customStyle="1" w:styleId="619D15635580426CAECFD06DB504F8FE">
    <w:name w:val="619D15635580426CAECFD06DB504F8FE"/>
  </w:style>
  <w:style w:type="paragraph" w:customStyle="1" w:styleId="DBCA2D3419894DC7B3817ED0D9D202A9">
    <w:name w:val="DBCA2D3419894DC7B3817ED0D9D202A9"/>
  </w:style>
  <w:style w:type="paragraph" w:customStyle="1" w:styleId="FD2CE82C33494EA1B515FE3A9F7AD8BD">
    <w:name w:val="FD2CE82C33494EA1B515FE3A9F7AD8BD"/>
  </w:style>
  <w:style w:type="paragraph" w:customStyle="1" w:styleId="D4E8722FF3FE4F53B04D6869D03A7D31">
    <w:name w:val="D4E8722FF3FE4F53B04D6869D03A7D31"/>
  </w:style>
  <w:style w:type="paragraph" w:customStyle="1" w:styleId="2B1B4F6767A84F97B48372A1493FE02B">
    <w:name w:val="2B1B4F6767A84F97B48372A1493FE02B"/>
  </w:style>
  <w:style w:type="paragraph" w:customStyle="1" w:styleId="4212BD7148494470A8FC2D4C666411BA">
    <w:name w:val="4212BD7148494470A8FC2D4C666411BA"/>
  </w:style>
  <w:style w:type="paragraph" w:customStyle="1" w:styleId="870BD3D7C1DD49C89CB69DD3F235401E">
    <w:name w:val="870BD3D7C1DD49C89CB69DD3F235401E"/>
  </w:style>
  <w:style w:type="paragraph" w:customStyle="1" w:styleId="F9864DD68F394528A02C0D832039F3F1">
    <w:name w:val="F9864DD68F394528A02C0D832039F3F1"/>
  </w:style>
  <w:style w:type="paragraph" w:customStyle="1" w:styleId="006291198A6644BD9B7E4AC6B306A056">
    <w:name w:val="006291198A6644BD9B7E4AC6B306A056"/>
  </w:style>
  <w:style w:type="paragraph" w:customStyle="1" w:styleId="E00502B6D60A4AAFB0F9EEFBDE8DCEB7">
    <w:name w:val="E00502B6D60A4AAFB0F9EEFBDE8DCEB7"/>
  </w:style>
  <w:style w:type="paragraph" w:customStyle="1" w:styleId="C888A7553710422BB09E3C5F22DCC127">
    <w:name w:val="C888A7553710422BB09E3C5F22DCC127"/>
  </w:style>
  <w:style w:type="paragraph" w:customStyle="1" w:styleId="45414750F6D149B2973D39F6CB920B0D">
    <w:name w:val="45414750F6D149B2973D39F6CB920B0D"/>
  </w:style>
  <w:style w:type="paragraph" w:customStyle="1" w:styleId="E444A5B1860E495F959D2288C4943ABB">
    <w:name w:val="E444A5B1860E495F959D2288C4943ABB"/>
  </w:style>
  <w:style w:type="paragraph" w:customStyle="1" w:styleId="537933A0B64443C7ABDE190C3588249A">
    <w:name w:val="537933A0B64443C7ABDE190C3588249A"/>
  </w:style>
  <w:style w:type="paragraph" w:customStyle="1" w:styleId="7E1415710C644D46B38F2C719B1D379E">
    <w:name w:val="7E1415710C644D46B38F2C719B1D379E"/>
  </w:style>
  <w:style w:type="paragraph" w:customStyle="1" w:styleId="5128767D8F884959B9A7A6C525B3C0F4">
    <w:name w:val="5128767D8F884959B9A7A6C525B3C0F4"/>
  </w:style>
  <w:style w:type="paragraph" w:customStyle="1" w:styleId="EA15D438BC744E13A7E99934A0318012">
    <w:name w:val="EA15D438BC744E13A7E99934A0318012"/>
  </w:style>
  <w:style w:type="paragraph" w:customStyle="1" w:styleId="CFA7370EE9CD48A9BF82FA5BE7FC21EB">
    <w:name w:val="CFA7370EE9CD48A9BF82FA5BE7FC21EB"/>
  </w:style>
  <w:style w:type="paragraph" w:customStyle="1" w:styleId="9681F13DE989446984FFC5935DD98C17">
    <w:name w:val="9681F13DE989446984FFC5935DD98C17"/>
  </w:style>
  <w:style w:type="paragraph" w:customStyle="1" w:styleId="BC837DDB12854F9280BED05CE5F6E1ED">
    <w:name w:val="BC837DDB12854F9280BED05CE5F6E1ED"/>
  </w:style>
  <w:style w:type="paragraph" w:customStyle="1" w:styleId="70299F8AE7C74F6395C11CD47A34F083">
    <w:name w:val="70299F8AE7C74F6395C11CD47A34F083"/>
  </w:style>
  <w:style w:type="paragraph" w:customStyle="1" w:styleId="5EDB765922874E4C9C0944EDBBCFE031">
    <w:name w:val="5EDB765922874E4C9C0944EDBBCFE031"/>
  </w:style>
  <w:style w:type="paragraph" w:customStyle="1" w:styleId="3D2C6A6C5CB847C6A0405799B2345340">
    <w:name w:val="3D2C6A6C5CB847C6A0405799B2345340"/>
  </w:style>
  <w:style w:type="paragraph" w:customStyle="1" w:styleId="0C3AFE5EE6054E328D4A4175F2014C62">
    <w:name w:val="0C3AFE5EE6054E328D4A4175F2014C62"/>
  </w:style>
  <w:style w:type="paragraph" w:customStyle="1" w:styleId="1B0C5926EC0A457FAEF59421208F90DA">
    <w:name w:val="1B0C5926EC0A457FAEF59421208F90DA"/>
  </w:style>
  <w:style w:type="paragraph" w:customStyle="1" w:styleId="92A27D9F3B1C40F6BFDE2537282FBA1B">
    <w:name w:val="92A27D9F3B1C40F6BFDE2537282FBA1B"/>
  </w:style>
  <w:style w:type="paragraph" w:customStyle="1" w:styleId="B5815C9763E14750B36FB698A3FE47A8">
    <w:name w:val="B5815C9763E14750B36FB698A3FE47A8"/>
    <w:rsid w:val="00D243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E984D8B0-5505-42D6-8E3B-89545780E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tf03982351.dotx</Template>
  <TotalTime>2</TotalTime>
  <Pages>14</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Week 6 Predictive Analytics</vt:lpstr>
    </vt:vector>
  </TitlesOfParts>
  <Company/>
  <LinksUpToDate>false</LinksUpToDate>
  <CharactersWithSpaces>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Rasoul Behboudi</dc:creator>
  <cp:keywords/>
  <dc:description/>
  <cp:lastModifiedBy>Akshay Madhusudanlal Kapoor</cp:lastModifiedBy>
  <cp:revision>3</cp:revision>
  <dcterms:created xsi:type="dcterms:W3CDTF">2018-05-19T03:44:00Z</dcterms:created>
  <dcterms:modified xsi:type="dcterms:W3CDTF">2018-05-21T21:39:00Z</dcterms:modified>
</cp:coreProperties>
</file>